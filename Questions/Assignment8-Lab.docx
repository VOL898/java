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67265C" w14:paraId="07FF1FF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7DACF" w14:textId="77777777" w:rsidR="00811C48" w:rsidRPr="00A84F09" w:rsidRDefault="002E51FF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A84F09">
              <w:rPr>
                <w:rFonts w:ascii="Arial" w:hAnsi="Arial" w:cs="Arial"/>
                <w:b/>
                <w:sz w:val="32"/>
              </w:rPr>
              <w:t>Practicum</w:t>
            </w:r>
            <w:r w:rsidR="001E7852" w:rsidRPr="00A84F09">
              <w:rPr>
                <w:rFonts w:ascii="Arial" w:hAnsi="Arial" w:cs="Arial"/>
                <w:b/>
                <w:sz w:val="32"/>
              </w:rPr>
              <w:t xml:space="preserve"> </w:t>
            </w:r>
            <w:r w:rsidR="000F1EBF" w:rsidRPr="00A84F09">
              <w:rPr>
                <w:rFonts w:ascii="Arial" w:hAnsi="Arial" w:cs="Arial"/>
                <w:b/>
                <w:sz w:val="32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18121011" w14:textId="77777777" w:rsidR="00E0375C" w:rsidRPr="00A84F09" w:rsidRDefault="002E51FF" w:rsidP="005B66A9">
            <w:pPr>
              <w:jc w:val="center"/>
              <w:rPr>
                <w:rFonts w:ascii="Tahoma" w:hAnsi="Tahoma" w:cs="Tahoma"/>
                <w:sz w:val="18"/>
              </w:rPr>
            </w:pPr>
            <w:r w:rsidRPr="00A84F09"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A2607F1" wp14:editId="600B8815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663142" name="Logo SL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65C" w14:paraId="5C33AD7A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AEF25" w14:textId="77777777" w:rsidR="00A75B2A" w:rsidRPr="00A84F09" w:rsidRDefault="002E51FF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A84F09">
              <w:rPr>
                <w:rFonts w:ascii="Arial Narrow" w:hAnsi="Arial Narrow" w:cs="Tahoma"/>
                <w:sz w:val="36"/>
              </w:rPr>
              <w:t>COMP6175</w:t>
            </w:r>
          </w:p>
          <w:p w14:paraId="44354E29" w14:textId="77777777" w:rsidR="00235C36" w:rsidRPr="00A84F09" w:rsidRDefault="002E51FF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A84F09">
              <w:rPr>
                <w:rFonts w:ascii="Arial Narrow" w:hAnsi="Arial Narrow" w:cs="Tahoma"/>
                <w:sz w:val="36"/>
              </w:rPr>
              <w:t xml:space="preserve">Object Oriented </w:t>
            </w:r>
            <w:r w:rsidR="00A75B2A" w:rsidRPr="00A84F09">
              <w:rPr>
                <w:rFonts w:ascii="Arial Narrow" w:hAnsi="Arial Narrow" w:cs="Tahoma"/>
                <w:sz w:val="36"/>
              </w:rPr>
              <w:t>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C044E11" w14:textId="77777777" w:rsidR="00E0375C" w:rsidRPr="00A84F09" w:rsidRDefault="00E0375C" w:rsidP="00422134">
            <w:pPr>
              <w:jc w:val="right"/>
              <w:rPr>
                <w:rFonts w:ascii="Tahoma" w:hAnsi="Tahoma" w:cs="Tahoma"/>
                <w:b/>
                <w:sz w:val="18"/>
              </w:rPr>
            </w:pPr>
          </w:p>
        </w:tc>
      </w:tr>
      <w:tr w:rsidR="0067265C" w14:paraId="358A4058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1037" w14:textId="77777777" w:rsidR="00F80742" w:rsidRPr="00A84F09" w:rsidRDefault="002E51FF" w:rsidP="00127F6B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A84F09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E1E13A" w14:textId="77777777" w:rsidR="000732DF" w:rsidRPr="00A84F09" w:rsidRDefault="002E51FF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A84F09">
              <w:rPr>
                <w:rFonts w:ascii="Arial" w:hAnsi="Arial" w:cs="Arial"/>
                <w:b/>
                <w:sz w:val="20"/>
              </w:rPr>
              <w:t>E201-COMP6175-</w:t>
            </w:r>
            <w:r w:rsidR="00DC046E" w:rsidRPr="00A84F09">
              <w:rPr>
                <w:rFonts w:ascii="Arial" w:hAnsi="Arial" w:cs="Arial"/>
                <w:b/>
                <w:sz w:val="20"/>
              </w:rPr>
              <w:t>RV</w:t>
            </w:r>
            <w:r w:rsidR="006422D9" w:rsidRPr="00A84F09">
              <w:rPr>
                <w:rFonts w:ascii="Arial" w:hAnsi="Arial" w:cs="Arial"/>
                <w:b/>
                <w:sz w:val="20"/>
              </w:rPr>
              <w:t>01</w:t>
            </w:r>
            <w:r w:rsidRPr="00A84F09">
              <w:rPr>
                <w:rFonts w:ascii="Arial" w:hAnsi="Arial" w:cs="Arial"/>
                <w:b/>
                <w:sz w:val="20"/>
              </w:rPr>
              <w:t>-</w:t>
            </w:r>
            <w:r w:rsidR="008B30C5" w:rsidRPr="00A84F09">
              <w:rPr>
                <w:rFonts w:ascii="Arial" w:hAnsi="Arial" w:cs="Arial"/>
                <w:b/>
                <w:sz w:val="20"/>
              </w:rPr>
              <w:t>08</w:t>
            </w:r>
          </w:p>
        </w:tc>
      </w:tr>
      <w:tr w:rsidR="0067265C" w14:paraId="4DFE06AC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3D33462" w14:textId="77777777" w:rsidR="00535DA7" w:rsidRPr="00A84F09" w:rsidRDefault="002E51FF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A84F09">
              <w:rPr>
                <w:rFonts w:ascii="Arial" w:hAnsi="Arial" w:cs="Arial"/>
                <w:b/>
                <w:i/>
                <w:sz w:val="18"/>
                <w:szCs w:val="18"/>
              </w:rPr>
              <w:t>Valid on</w:t>
            </w:r>
            <w:r w:rsidR="00EF17AC" w:rsidRPr="00A84F0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A84F09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 w:rsidR="008106C1" w:rsidRPr="00A84F0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A84F09">
              <w:rPr>
                <w:rFonts w:ascii="Arial" w:hAnsi="Arial" w:cs="Arial"/>
                <w:i/>
                <w:sz w:val="18"/>
                <w:szCs w:val="18"/>
              </w:rPr>
              <w:t>Semester</w:t>
            </w:r>
            <w:r w:rsidR="001E4042" w:rsidRPr="00A84F0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A84F09">
              <w:rPr>
                <w:rFonts w:ascii="Arial" w:hAnsi="Arial" w:cs="Arial"/>
                <w:i/>
                <w:sz w:val="18"/>
                <w:szCs w:val="18"/>
              </w:rPr>
              <w:t xml:space="preserve">Year </w:t>
            </w:r>
            <w:r w:rsidR="003C56F2" w:rsidRPr="00A84F09">
              <w:rPr>
                <w:rFonts w:ascii="Arial" w:hAnsi="Arial" w:cs="Arial"/>
                <w:i/>
                <w:sz w:val="18"/>
                <w:szCs w:val="18"/>
              </w:rPr>
              <w:t>201</w:t>
            </w:r>
            <w:r w:rsidR="0080332C" w:rsidRPr="00A84F09">
              <w:rPr>
                <w:rFonts w:ascii="Arial" w:hAnsi="Arial" w:cs="Arial"/>
                <w:i/>
                <w:sz w:val="18"/>
                <w:szCs w:val="18"/>
              </w:rPr>
              <w:t>9</w:t>
            </w:r>
            <w:r w:rsidRPr="00A84F09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385E52" w:rsidRPr="00A84F09"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8D40DC" w14:textId="77777777" w:rsidR="00D37E0D" w:rsidRPr="00A84F09" w:rsidRDefault="002E51FF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A84F09">
              <w:rPr>
                <w:rFonts w:ascii="Arial" w:hAnsi="Arial" w:cs="Arial"/>
                <w:i/>
                <w:sz w:val="16"/>
              </w:rPr>
              <w:tab/>
            </w:r>
            <w:r w:rsidRPr="00A84F09">
              <w:rPr>
                <w:rFonts w:ascii="Arial" w:hAnsi="Arial" w:cs="Arial"/>
                <w:b/>
                <w:sz w:val="18"/>
              </w:rPr>
              <w:t>Revision</w:t>
            </w:r>
            <w:r w:rsidR="00A552D5" w:rsidRPr="00A84F09">
              <w:rPr>
                <w:rFonts w:ascii="Arial" w:hAnsi="Arial" w:cs="Arial"/>
                <w:b/>
                <w:sz w:val="18"/>
              </w:rPr>
              <w:t xml:space="preserve"> </w:t>
            </w:r>
            <w:r w:rsidR="00B13729" w:rsidRPr="00A84F09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552CAA7" w14:textId="77777777" w:rsidR="00643F75" w:rsidRPr="00A84F09" w:rsidRDefault="002E51FF" w:rsidP="005B66A9">
      <w:r w:rsidRPr="00A84F09">
        <w:tab/>
      </w:r>
    </w:p>
    <w:p w14:paraId="74353E29" w14:textId="77777777" w:rsidR="00E40648" w:rsidRPr="00A84F09" w:rsidRDefault="002E51FF" w:rsidP="00E40648">
      <w:pPr>
        <w:pStyle w:val="Heading2"/>
        <w:spacing w:before="0"/>
        <w:rPr>
          <w:rFonts w:ascii="Times New Roman" w:hAnsi="Times New Roman"/>
          <w:color w:val="00000A"/>
          <w:sz w:val="24"/>
          <w:szCs w:val="24"/>
        </w:rPr>
      </w:pPr>
      <w:r w:rsidRPr="00A84F09"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399E8E66" w14:textId="77777777" w:rsidR="00B64E96" w:rsidRPr="00A84F09" w:rsidRDefault="002E51FF" w:rsidP="00B64E96">
      <w:pPr>
        <w:pStyle w:val="ListParagraph"/>
        <w:numPr>
          <w:ilvl w:val="0"/>
          <w:numId w:val="19"/>
        </w:numPr>
        <w:suppressAutoHyphens/>
      </w:pPr>
      <w:r w:rsidRPr="00A84F09">
        <w:t>The additional features of OOP</w:t>
      </w:r>
    </w:p>
    <w:p w14:paraId="12C9C14A" w14:textId="77777777" w:rsidR="00E40648" w:rsidRPr="00A84F09" w:rsidRDefault="002E51FF" w:rsidP="00B64E96">
      <w:pPr>
        <w:pStyle w:val="ListParagraph"/>
        <w:numPr>
          <w:ilvl w:val="0"/>
          <w:numId w:val="19"/>
        </w:numPr>
        <w:suppressAutoHyphens/>
        <w:contextualSpacing w:val="0"/>
      </w:pPr>
      <w:r w:rsidRPr="00A84F09">
        <w:t>A program using additional features of OOP</w:t>
      </w:r>
    </w:p>
    <w:p w14:paraId="6108EC61" w14:textId="77777777" w:rsidR="00E40648" w:rsidRPr="00A84F09" w:rsidRDefault="002E51FF" w:rsidP="00E40648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 w:rsidRPr="00A84F09">
        <w:rPr>
          <w:rFonts w:ascii="Times New Roman" w:hAnsi="Times New Roman"/>
          <w:color w:val="00000A"/>
          <w:sz w:val="24"/>
          <w:szCs w:val="24"/>
        </w:rPr>
        <w:t>Topic</w:t>
      </w:r>
    </w:p>
    <w:p w14:paraId="2E611D6E" w14:textId="77777777" w:rsidR="00E40648" w:rsidRPr="00A84F09" w:rsidRDefault="002E51FF" w:rsidP="00E40648">
      <w:pPr>
        <w:numPr>
          <w:ilvl w:val="0"/>
          <w:numId w:val="20"/>
        </w:numPr>
        <w:suppressAutoHyphens/>
        <w:ind w:left="360"/>
        <w:jc w:val="both"/>
      </w:pPr>
      <w:r w:rsidRPr="00A84F09">
        <w:t xml:space="preserve">Polymorphism </w:t>
      </w:r>
    </w:p>
    <w:p w14:paraId="5EB2D6C8" w14:textId="77777777" w:rsidR="00E40648" w:rsidRPr="00A84F09" w:rsidRDefault="002E51FF" w:rsidP="00E40648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 w:rsidRPr="00A84F09">
        <w:rPr>
          <w:rFonts w:ascii="Times New Roman" w:hAnsi="Times New Roman"/>
          <w:color w:val="00000A"/>
          <w:sz w:val="24"/>
          <w:szCs w:val="24"/>
        </w:rPr>
        <w:t>Subtopics</w:t>
      </w:r>
    </w:p>
    <w:p w14:paraId="0DE69DFC" w14:textId="77777777" w:rsidR="00E91DF5" w:rsidRPr="00A84F09" w:rsidRDefault="002E51FF" w:rsidP="008C6CBC">
      <w:pPr>
        <w:numPr>
          <w:ilvl w:val="0"/>
          <w:numId w:val="21"/>
        </w:numPr>
        <w:suppressAutoHyphens/>
        <w:jc w:val="both"/>
      </w:pPr>
      <w:r w:rsidRPr="00A84F09">
        <w:t>Introduction to Polymorphism</w:t>
      </w:r>
    </w:p>
    <w:p w14:paraId="63479287" w14:textId="77777777" w:rsidR="00E91DF5" w:rsidRPr="00A84F09" w:rsidRDefault="002E51FF" w:rsidP="00E91DF5">
      <w:pPr>
        <w:numPr>
          <w:ilvl w:val="0"/>
          <w:numId w:val="21"/>
        </w:numPr>
        <w:suppressAutoHyphens/>
        <w:jc w:val="both"/>
      </w:pPr>
      <w:r w:rsidRPr="00A84F09">
        <w:t>Final Method</w:t>
      </w:r>
    </w:p>
    <w:p w14:paraId="4BCD37E8" w14:textId="77777777" w:rsidR="00E91DF5" w:rsidRPr="00A84F09" w:rsidRDefault="002E51FF" w:rsidP="00E91DF5">
      <w:pPr>
        <w:numPr>
          <w:ilvl w:val="0"/>
          <w:numId w:val="21"/>
        </w:numPr>
        <w:suppressAutoHyphens/>
        <w:jc w:val="both"/>
      </w:pPr>
      <w:r w:rsidRPr="00A84F09">
        <w:t>Ad hoc Polymorphism (Overloading)</w:t>
      </w:r>
      <w:bookmarkStart w:id="0" w:name="_GoBack"/>
      <w:bookmarkEnd w:id="0"/>
    </w:p>
    <w:p w14:paraId="1AE6AA95" w14:textId="77777777" w:rsidR="00E40648" w:rsidRPr="00A84F09" w:rsidRDefault="002E51FF" w:rsidP="00E91DF5">
      <w:pPr>
        <w:numPr>
          <w:ilvl w:val="0"/>
          <w:numId w:val="21"/>
        </w:numPr>
        <w:suppressAutoHyphens/>
        <w:jc w:val="both"/>
      </w:pPr>
      <w:r w:rsidRPr="00A84F09">
        <w:t>Overriding</w:t>
      </w:r>
    </w:p>
    <w:p w14:paraId="1E2ACDCE" w14:textId="77777777" w:rsidR="00B22025" w:rsidRPr="00A84F09" w:rsidRDefault="002E51FF">
      <w:pPr>
        <w:spacing w:after="200" w:line="276" w:lineRule="auto"/>
        <w:rPr>
          <w:rFonts w:eastAsiaTheme="majorEastAsia"/>
          <w:b/>
          <w:bCs/>
        </w:rPr>
      </w:pPr>
      <w:r w:rsidRPr="00A84F09">
        <w:br w:type="page"/>
      </w:r>
    </w:p>
    <w:p w14:paraId="6B2609BC" w14:textId="77777777" w:rsidR="00643F75" w:rsidRPr="00A84F09" w:rsidRDefault="002E51FF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A84F09">
        <w:rPr>
          <w:rFonts w:ascii="Times New Roman" w:hAnsi="Times New Roman" w:cs="Times New Roman"/>
          <w:color w:val="auto"/>
          <w:sz w:val="24"/>
          <w:szCs w:val="24"/>
        </w:rPr>
        <w:lastRenderedPageBreak/>
        <w:t>Soal</w:t>
      </w:r>
    </w:p>
    <w:p w14:paraId="2D507074" w14:textId="77777777" w:rsidR="004B47B5" w:rsidRPr="00A84F09" w:rsidRDefault="002E51FF" w:rsidP="004B47B5">
      <w:pPr>
        <w:rPr>
          <w:i/>
          <w:sz w:val="16"/>
        </w:rPr>
      </w:pPr>
      <w:r w:rsidRPr="00A84F09">
        <w:rPr>
          <w:i/>
          <w:sz w:val="16"/>
        </w:rPr>
        <w:t>Case</w:t>
      </w:r>
    </w:p>
    <w:p w14:paraId="01F6CF10" w14:textId="77777777" w:rsidR="0003524C" w:rsidRPr="00A84F09" w:rsidRDefault="002E51FF" w:rsidP="00027EA0">
      <w:pPr>
        <w:spacing w:after="240" w:line="360" w:lineRule="auto"/>
        <w:jc w:val="center"/>
        <w:rPr>
          <w:b/>
          <w:sz w:val="32"/>
        </w:rPr>
      </w:pPr>
      <w:r w:rsidRPr="00A84F09">
        <w:rPr>
          <w:b/>
          <w:sz w:val="32"/>
        </w:rPr>
        <w:t>BlueJack Zoo</w:t>
      </w:r>
    </w:p>
    <w:p w14:paraId="74723FC6" w14:textId="77777777" w:rsidR="00D61796" w:rsidRPr="00A84F09" w:rsidRDefault="002E51FF" w:rsidP="00027EA0">
      <w:pPr>
        <w:spacing w:after="240" w:line="360" w:lineRule="auto"/>
        <w:jc w:val="both"/>
      </w:pPr>
      <w:r w:rsidRPr="00A84F09">
        <w:tab/>
      </w:r>
      <w:r w:rsidRPr="00A84F09">
        <w:rPr>
          <w:b/>
        </w:rPr>
        <w:t xml:space="preserve">BlueJack Zoo </w:t>
      </w:r>
      <w:r w:rsidRPr="00A84F09">
        <w:t xml:space="preserve">is the current trending zoo in BlueJackVille. Many </w:t>
      </w:r>
      <w:r w:rsidR="00DC046E" w:rsidRPr="00A84F09">
        <w:t>investors</w:t>
      </w:r>
      <w:r w:rsidRPr="00A84F09">
        <w:t xml:space="preserve"> had already planned to offer them many of those endangered species from </w:t>
      </w:r>
      <w:r w:rsidRPr="00A84F09">
        <w:rPr>
          <w:b/>
        </w:rPr>
        <w:t>Feline</w:t>
      </w:r>
      <w:r w:rsidRPr="00A84F09">
        <w:t xml:space="preserve"> and </w:t>
      </w:r>
      <w:r w:rsidRPr="00A84F09">
        <w:rPr>
          <w:b/>
        </w:rPr>
        <w:t>Canine</w:t>
      </w:r>
      <w:r w:rsidRPr="00A84F09">
        <w:t xml:space="preserve"> genus. This is already the best possible solution toward the brimming and bright future of </w:t>
      </w:r>
      <w:r w:rsidRPr="00A84F09">
        <w:rPr>
          <w:bCs/>
        </w:rPr>
        <w:t>BlueJack Zoo</w:t>
      </w:r>
      <w:r w:rsidRPr="00A84F09">
        <w:t xml:space="preserve">. Unfortunately, they haven’t </w:t>
      </w:r>
      <w:r w:rsidR="0092030E" w:rsidRPr="00A84F09">
        <w:t>developed</w:t>
      </w:r>
      <w:r w:rsidRPr="00A84F09">
        <w:t xml:space="preserve"> a convenient app that could instantly note down every animal </w:t>
      </w:r>
      <w:r w:rsidR="008541E4" w:rsidRPr="00A84F09">
        <w:t>transaction</w:t>
      </w:r>
      <w:r w:rsidRPr="00A84F09">
        <w:t xml:space="preserve"> that has ever happen in the zoo (i.e. </w:t>
      </w:r>
      <w:r w:rsidRPr="00A84F09">
        <w:rPr>
          <w:b/>
          <w:bCs/>
        </w:rPr>
        <w:t>rereleasing them in the wild</w:t>
      </w:r>
      <w:r w:rsidRPr="00A84F09">
        <w:t xml:space="preserve">, </w:t>
      </w:r>
      <w:r w:rsidRPr="00A84F09">
        <w:rPr>
          <w:b/>
          <w:bCs/>
        </w:rPr>
        <w:t>taking in baby animals</w:t>
      </w:r>
      <w:r w:rsidRPr="00A84F09">
        <w:t xml:space="preserve">, </w:t>
      </w:r>
      <w:r w:rsidRPr="00A84F09">
        <w:rPr>
          <w:b/>
          <w:bCs/>
        </w:rPr>
        <w:t>and so on</w:t>
      </w:r>
      <w:r w:rsidRPr="00A84F09">
        <w:t>). Now you, as the most trustful programmer, are asked to build a simple yet convenient app to solve their problem</w:t>
      </w:r>
      <w:r w:rsidR="00ED59D7" w:rsidRPr="00A84F09">
        <w:t xml:space="preserve"> using </w:t>
      </w:r>
      <w:r w:rsidR="00ED59D7" w:rsidRPr="00A84F09">
        <w:rPr>
          <w:b/>
          <w:bCs/>
        </w:rPr>
        <w:t>Java Programming Language</w:t>
      </w:r>
      <w:r w:rsidRPr="00A84F09">
        <w:t>.</w:t>
      </w:r>
    </w:p>
    <w:p w14:paraId="5E057A27" w14:textId="77777777" w:rsidR="00D61796" w:rsidRPr="00A84F09" w:rsidRDefault="002E51FF" w:rsidP="00D61796">
      <w:pPr>
        <w:pStyle w:val="ListParagraph"/>
        <w:numPr>
          <w:ilvl w:val="0"/>
          <w:numId w:val="22"/>
        </w:numPr>
        <w:spacing w:line="360" w:lineRule="auto"/>
        <w:ind w:left="360"/>
        <w:jc w:val="both"/>
      </w:pPr>
      <w:r w:rsidRPr="00A84F09">
        <w:t>In the beginning, the program will show the title</w:t>
      </w:r>
    </w:p>
    <w:p w14:paraId="132C183E" w14:textId="77777777" w:rsidR="00977C64" w:rsidRPr="00A84F09" w:rsidRDefault="002E51FF" w:rsidP="0003524C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35707E2C" wp14:editId="37A53115">
            <wp:extent cx="6209558" cy="2165299"/>
            <wp:effectExtent l="19050" t="19050" r="2032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06111" name=""/>
                    <pic:cNvPicPr/>
                  </pic:nvPicPr>
                  <pic:blipFill>
                    <a:blip r:embed="rId9"/>
                    <a:srcRect r="1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705" cy="2165350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AAF7C" w14:textId="77777777" w:rsidR="00977C64" w:rsidRPr="00A84F09" w:rsidRDefault="002E51FF" w:rsidP="00977C64">
      <w:pPr>
        <w:pStyle w:val="ListParagraph"/>
        <w:numPr>
          <w:ilvl w:val="0"/>
          <w:numId w:val="22"/>
        </w:numPr>
        <w:spacing w:line="360" w:lineRule="auto"/>
        <w:ind w:left="360"/>
        <w:rPr>
          <w:b/>
        </w:rPr>
      </w:pPr>
      <w:r w:rsidRPr="00A84F09">
        <w:t xml:space="preserve">The program will </w:t>
      </w:r>
      <w:r w:rsidR="001802A5" w:rsidRPr="00A84F09">
        <w:t>consist</w:t>
      </w:r>
      <w:r w:rsidRPr="00A84F09">
        <w:t xml:space="preserve"> of </w:t>
      </w:r>
      <w:r w:rsidRPr="00A84F09">
        <w:rPr>
          <w:b/>
        </w:rPr>
        <w:t>5 menus</w:t>
      </w:r>
      <w:r w:rsidRPr="00A84F09">
        <w:t>:</w:t>
      </w:r>
    </w:p>
    <w:p w14:paraId="381ADAED" w14:textId="77777777" w:rsidR="00977C64" w:rsidRPr="00A84F09" w:rsidRDefault="002E51FF" w:rsidP="00977C64">
      <w:pPr>
        <w:pStyle w:val="ListParagraph"/>
        <w:numPr>
          <w:ilvl w:val="0"/>
          <w:numId w:val="23"/>
        </w:numPr>
        <w:spacing w:line="360" w:lineRule="auto"/>
      </w:pPr>
      <w:r w:rsidRPr="00A84F09">
        <w:t>Add Zoo Animal</w:t>
      </w:r>
    </w:p>
    <w:p w14:paraId="794D7662" w14:textId="77777777" w:rsidR="00977C64" w:rsidRPr="00A84F09" w:rsidRDefault="002E51FF" w:rsidP="00977C64">
      <w:pPr>
        <w:pStyle w:val="ListParagraph"/>
        <w:numPr>
          <w:ilvl w:val="0"/>
          <w:numId w:val="23"/>
        </w:numPr>
        <w:spacing w:line="360" w:lineRule="auto"/>
      </w:pPr>
      <w:r w:rsidRPr="00A84F09">
        <w:t>View Zoo Animal</w:t>
      </w:r>
    </w:p>
    <w:p w14:paraId="2BC387F6" w14:textId="77777777" w:rsidR="00977C64" w:rsidRPr="00A84F09" w:rsidRDefault="002E51FF" w:rsidP="00977C64">
      <w:pPr>
        <w:pStyle w:val="ListParagraph"/>
        <w:numPr>
          <w:ilvl w:val="0"/>
          <w:numId w:val="23"/>
        </w:numPr>
        <w:spacing w:line="360" w:lineRule="auto"/>
      </w:pPr>
      <w:r w:rsidRPr="00A84F09">
        <w:t>Take For A Walk</w:t>
      </w:r>
    </w:p>
    <w:p w14:paraId="0743B3AD" w14:textId="77777777" w:rsidR="00977C64" w:rsidRPr="00A84F09" w:rsidRDefault="002E51FF" w:rsidP="00977C64">
      <w:pPr>
        <w:pStyle w:val="ListParagraph"/>
        <w:numPr>
          <w:ilvl w:val="0"/>
          <w:numId w:val="23"/>
        </w:numPr>
        <w:spacing w:line="360" w:lineRule="auto"/>
      </w:pPr>
      <w:r w:rsidRPr="00A84F09">
        <w:t>Release Zoo Animal</w:t>
      </w:r>
    </w:p>
    <w:p w14:paraId="4B509604" w14:textId="77777777" w:rsidR="00977C64" w:rsidRPr="00A84F09" w:rsidRDefault="002E51FF" w:rsidP="00977C64">
      <w:pPr>
        <w:pStyle w:val="ListParagraph"/>
        <w:numPr>
          <w:ilvl w:val="0"/>
          <w:numId w:val="23"/>
        </w:numPr>
        <w:spacing w:line="360" w:lineRule="auto"/>
      </w:pPr>
      <w:r w:rsidRPr="00A84F09">
        <w:t>Close Program</w:t>
      </w:r>
    </w:p>
    <w:p w14:paraId="6D97EAB2" w14:textId="77777777" w:rsidR="00977C64" w:rsidRPr="00A84F09" w:rsidRDefault="002E51FF" w:rsidP="00977C64">
      <w:pPr>
        <w:pStyle w:val="ListParagraph"/>
        <w:numPr>
          <w:ilvl w:val="0"/>
          <w:numId w:val="22"/>
        </w:numPr>
        <w:spacing w:line="360" w:lineRule="auto"/>
        <w:ind w:left="360"/>
      </w:pPr>
      <w:r w:rsidRPr="00A84F09">
        <w:t xml:space="preserve">The program will ask the user to input </w:t>
      </w:r>
      <w:r w:rsidRPr="00A84F09">
        <w:rPr>
          <w:b/>
          <w:bCs/>
        </w:rPr>
        <w:t>choose menu</w:t>
      </w:r>
      <w:r w:rsidRPr="00A84F09">
        <w:t xml:space="preserve">, which must be </w:t>
      </w:r>
      <w:r w:rsidRPr="00A84F09">
        <w:rPr>
          <w:bCs/>
        </w:rPr>
        <w:t>inputted</w:t>
      </w:r>
      <w:r w:rsidRPr="00A84F09">
        <w:rPr>
          <w:b/>
        </w:rPr>
        <w:t xml:space="preserve"> between 1 </w:t>
      </w:r>
      <w:r w:rsidRPr="00FB5758">
        <w:rPr>
          <w:bCs/>
        </w:rPr>
        <w:t>and</w:t>
      </w:r>
      <w:r w:rsidRPr="00A84F09">
        <w:rPr>
          <w:b/>
        </w:rPr>
        <w:t xml:space="preserve"> 5</w:t>
      </w:r>
    </w:p>
    <w:p w14:paraId="7813A74C" w14:textId="77777777" w:rsidR="00FF38C5" w:rsidRPr="00A84F09" w:rsidRDefault="002E51FF" w:rsidP="003C342F">
      <w:pPr>
        <w:spacing w:line="360" w:lineRule="auto"/>
      </w:pPr>
      <w:r w:rsidRPr="00A84F09">
        <w:rPr>
          <w:noProof/>
        </w:rPr>
        <w:drawing>
          <wp:inline distT="0" distB="0" distL="0" distR="0" wp14:anchorId="5758B6F6" wp14:editId="016FEE63">
            <wp:extent cx="6210000" cy="1293796"/>
            <wp:effectExtent l="19050" t="19050" r="1968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8718" name=""/>
                    <pic:cNvPicPr/>
                  </pic:nvPicPr>
                  <pic:blipFill>
                    <a:blip r:embed="rId10"/>
                    <a:srcRect r="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1293796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5F989" w14:textId="77777777" w:rsidR="00977C64" w:rsidRPr="00A84F09" w:rsidRDefault="002E51FF" w:rsidP="00977C64">
      <w:pPr>
        <w:pStyle w:val="ListParagraph"/>
        <w:numPr>
          <w:ilvl w:val="0"/>
          <w:numId w:val="22"/>
        </w:numPr>
        <w:spacing w:line="360" w:lineRule="auto"/>
        <w:ind w:left="360"/>
      </w:pPr>
      <w:r w:rsidRPr="00A84F09">
        <w:lastRenderedPageBreak/>
        <w:t>If the user chooses menu 1, then:</w:t>
      </w:r>
    </w:p>
    <w:p w14:paraId="7142B809" w14:textId="77777777" w:rsidR="00977C64" w:rsidRPr="00A84F09" w:rsidRDefault="002E51FF" w:rsidP="00977C64">
      <w:pPr>
        <w:pStyle w:val="ListParagraph"/>
        <w:numPr>
          <w:ilvl w:val="0"/>
          <w:numId w:val="24"/>
        </w:numPr>
        <w:spacing w:line="360" w:lineRule="auto"/>
        <w:ind w:left="720"/>
      </w:pPr>
      <w:r w:rsidRPr="00A84F09">
        <w:t xml:space="preserve">The program will ask the user to input </w:t>
      </w:r>
      <w:r w:rsidRPr="008D0ADF">
        <w:rPr>
          <w:b/>
          <w:bCs/>
        </w:rPr>
        <w:t>animal detail</w:t>
      </w:r>
      <w:r w:rsidRPr="00A84F09">
        <w:t>, which consists of:</w:t>
      </w:r>
    </w:p>
    <w:p w14:paraId="279B251C" w14:textId="77777777" w:rsidR="00171188" w:rsidRPr="00A84F09" w:rsidRDefault="002E51FF" w:rsidP="00171188">
      <w:pPr>
        <w:pStyle w:val="ListParagraph"/>
        <w:numPr>
          <w:ilvl w:val="0"/>
          <w:numId w:val="25"/>
        </w:numPr>
        <w:spacing w:line="360" w:lineRule="auto"/>
        <w:ind w:left="1170"/>
      </w:pPr>
      <w:r w:rsidRPr="00A84F09">
        <w:rPr>
          <w:b/>
        </w:rPr>
        <w:t>Name</w:t>
      </w:r>
      <w:r w:rsidRPr="00A84F09">
        <w:t xml:space="preserve">, which </w:t>
      </w:r>
      <w:r w:rsidRPr="00A84F09">
        <w:rPr>
          <w:b/>
        </w:rPr>
        <w:t>length</w:t>
      </w:r>
      <w:r w:rsidRPr="00A84F09">
        <w:t xml:space="preserve"> must be </w:t>
      </w:r>
      <w:r w:rsidRPr="00A84F09">
        <w:rPr>
          <w:b/>
          <w:bCs/>
        </w:rPr>
        <w:t>between</w:t>
      </w:r>
      <w:r w:rsidRPr="00A84F09">
        <w:t xml:space="preserve"> </w:t>
      </w:r>
      <w:r w:rsidRPr="00A84F09">
        <w:rPr>
          <w:b/>
        </w:rPr>
        <w:t>5</w:t>
      </w:r>
      <w:r w:rsidRPr="00A84F09">
        <w:t xml:space="preserve"> and </w:t>
      </w:r>
      <w:r w:rsidRPr="00A84F09">
        <w:rPr>
          <w:b/>
        </w:rPr>
        <w:t>15</w:t>
      </w:r>
      <w:r w:rsidRPr="00A84F09">
        <w:t xml:space="preserve"> </w:t>
      </w:r>
      <w:r w:rsidRPr="00A84F09">
        <w:rPr>
          <w:b/>
          <w:bCs/>
        </w:rPr>
        <w:t>characters</w:t>
      </w:r>
    </w:p>
    <w:p w14:paraId="05EB761F" w14:textId="77777777" w:rsidR="00171188" w:rsidRPr="00A84F09" w:rsidRDefault="002E51FF" w:rsidP="00171188">
      <w:pPr>
        <w:pStyle w:val="ListParagraph"/>
        <w:numPr>
          <w:ilvl w:val="0"/>
          <w:numId w:val="25"/>
        </w:numPr>
        <w:spacing w:line="360" w:lineRule="auto"/>
        <w:ind w:left="1170"/>
      </w:pPr>
      <w:r w:rsidRPr="00A84F09">
        <w:rPr>
          <w:b/>
        </w:rPr>
        <w:t>Gender</w:t>
      </w:r>
      <w:r w:rsidRPr="00A84F09">
        <w:t xml:space="preserve">, which must be </w:t>
      </w:r>
      <w:r w:rsidRPr="00A84F09">
        <w:rPr>
          <w:b/>
          <w:bCs/>
        </w:rPr>
        <w:t>between</w:t>
      </w:r>
      <w:r w:rsidRPr="00A84F09">
        <w:t xml:space="preserve"> </w:t>
      </w:r>
      <w:r w:rsidRPr="00A84F09">
        <w:rPr>
          <w:b/>
        </w:rPr>
        <w:t>male</w:t>
      </w:r>
      <w:r w:rsidRPr="00A84F09">
        <w:t xml:space="preserve"> and </w:t>
      </w:r>
      <w:r w:rsidRPr="00A84F09">
        <w:rPr>
          <w:b/>
        </w:rPr>
        <w:t>female</w:t>
      </w:r>
      <w:r w:rsidRPr="00A84F09">
        <w:t xml:space="preserve"> </w:t>
      </w:r>
      <w:r w:rsidRPr="00D06CCF">
        <w:rPr>
          <w:bCs/>
        </w:rPr>
        <w:t>(</w:t>
      </w:r>
      <w:r w:rsidRPr="00A84F09">
        <w:rPr>
          <w:b/>
        </w:rPr>
        <w:t>case sensitive</w:t>
      </w:r>
      <w:r w:rsidRPr="00D06CCF">
        <w:rPr>
          <w:bCs/>
        </w:rPr>
        <w:t>)</w:t>
      </w:r>
    </w:p>
    <w:p w14:paraId="351F39A9" w14:textId="77777777" w:rsidR="00171188" w:rsidRPr="00A84F09" w:rsidRDefault="002E51FF" w:rsidP="00171188">
      <w:pPr>
        <w:pStyle w:val="ListParagraph"/>
        <w:numPr>
          <w:ilvl w:val="0"/>
          <w:numId w:val="25"/>
        </w:numPr>
        <w:spacing w:line="360" w:lineRule="auto"/>
        <w:ind w:left="1170"/>
      </w:pPr>
      <w:r w:rsidRPr="00A84F09">
        <w:rPr>
          <w:b/>
        </w:rPr>
        <w:t>Genus</w:t>
      </w:r>
      <w:r w:rsidRPr="00A84F09">
        <w:t xml:space="preserve">, which must be </w:t>
      </w:r>
      <w:r w:rsidRPr="00A84F09">
        <w:rPr>
          <w:b/>
          <w:bCs/>
        </w:rPr>
        <w:t>between</w:t>
      </w:r>
      <w:r w:rsidRPr="00A84F09">
        <w:t xml:space="preserve"> </w:t>
      </w:r>
      <w:r w:rsidRPr="00A84F09">
        <w:rPr>
          <w:b/>
        </w:rPr>
        <w:t>canine</w:t>
      </w:r>
      <w:r w:rsidRPr="00A84F09">
        <w:t xml:space="preserve"> and </w:t>
      </w:r>
      <w:r w:rsidRPr="00A84F09">
        <w:rPr>
          <w:b/>
        </w:rPr>
        <w:t>feline</w:t>
      </w:r>
      <w:r w:rsidRPr="00A84F09">
        <w:t xml:space="preserve"> </w:t>
      </w:r>
      <w:r w:rsidRPr="00D06CCF">
        <w:rPr>
          <w:bCs/>
        </w:rPr>
        <w:t>(</w:t>
      </w:r>
      <w:r w:rsidRPr="00A84F09">
        <w:rPr>
          <w:b/>
        </w:rPr>
        <w:t>case sensitive</w:t>
      </w:r>
      <w:r w:rsidRPr="00D06CCF">
        <w:rPr>
          <w:bCs/>
        </w:rPr>
        <w:t>)</w:t>
      </w:r>
    </w:p>
    <w:p w14:paraId="09F3DD4B" w14:textId="77777777" w:rsidR="002330E4" w:rsidRPr="00A84F09" w:rsidRDefault="002E51FF" w:rsidP="002330E4">
      <w:pPr>
        <w:spacing w:line="360" w:lineRule="auto"/>
      </w:pPr>
      <w:r w:rsidRPr="00A84F09">
        <w:rPr>
          <w:noProof/>
        </w:rPr>
        <w:drawing>
          <wp:inline distT="0" distB="0" distL="0" distR="0" wp14:anchorId="3E18F879" wp14:editId="5F010FC0">
            <wp:extent cx="6210000" cy="1070686"/>
            <wp:effectExtent l="19050" t="19050" r="1968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25891" name=""/>
                    <pic:cNvPicPr/>
                  </pic:nvPicPr>
                  <pic:blipFill>
                    <a:blip r:embed="rId11"/>
                    <a:srcRect r="1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1070686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D3200" w14:textId="77777777" w:rsidR="00171188" w:rsidRPr="00A84F09" w:rsidRDefault="002E51FF" w:rsidP="00E14D6E">
      <w:pPr>
        <w:pStyle w:val="ListParagraph"/>
        <w:numPr>
          <w:ilvl w:val="0"/>
          <w:numId w:val="25"/>
        </w:numPr>
        <w:spacing w:line="360" w:lineRule="auto"/>
        <w:ind w:left="1170"/>
      </w:pPr>
      <w:r w:rsidRPr="00A84F09">
        <w:t xml:space="preserve">If the genus type is </w:t>
      </w:r>
      <w:r w:rsidRPr="00A84F09">
        <w:rPr>
          <w:b/>
        </w:rPr>
        <w:t>canine</w:t>
      </w:r>
      <w:r w:rsidRPr="00A84F09">
        <w:t>, then</w:t>
      </w:r>
      <w:r w:rsidR="00E14D6E">
        <w:t xml:space="preserve"> the program will</w:t>
      </w:r>
      <w:r w:rsidR="00E14D6E" w:rsidRPr="00A84F09">
        <w:t xml:space="preserve"> </w:t>
      </w:r>
      <w:r w:rsidR="00E14D6E">
        <w:t>a</w:t>
      </w:r>
      <w:r w:rsidR="002330E4" w:rsidRPr="00A84F09">
        <w:t xml:space="preserve">sk the user to input </w:t>
      </w:r>
      <w:r w:rsidR="00000263" w:rsidRPr="00AE285C">
        <w:rPr>
          <w:b/>
          <w:bCs/>
        </w:rPr>
        <w:t>its walking speed</w:t>
      </w:r>
      <w:r w:rsidR="00FF1AF2">
        <w:rPr>
          <w:bCs/>
        </w:rPr>
        <w:t xml:space="preserve">, which must be </w:t>
      </w:r>
      <w:r w:rsidR="00FF1AF2" w:rsidRPr="00FF1AF2">
        <w:rPr>
          <w:b/>
        </w:rPr>
        <w:t>between</w:t>
      </w:r>
      <w:r w:rsidR="00FF1AF2">
        <w:rPr>
          <w:bCs/>
        </w:rPr>
        <w:t xml:space="preserve"> </w:t>
      </w:r>
      <w:r w:rsidR="00FF1AF2" w:rsidRPr="00FF1AF2">
        <w:rPr>
          <w:b/>
        </w:rPr>
        <w:t>1</w:t>
      </w:r>
      <w:r w:rsidR="00FF1AF2">
        <w:rPr>
          <w:bCs/>
        </w:rPr>
        <w:t xml:space="preserve"> and </w:t>
      </w:r>
      <w:r w:rsidR="00FF1AF2" w:rsidRPr="00FF1AF2">
        <w:rPr>
          <w:b/>
        </w:rPr>
        <w:t>80</w:t>
      </w:r>
    </w:p>
    <w:p w14:paraId="3CF42D33" w14:textId="77777777" w:rsidR="00000263" w:rsidRPr="00A84F09" w:rsidRDefault="002E51FF" w:rsidP="00000263">
      <w:pPr>
        <w:spacing w:line="360" w:lineRule="auto"/>
      </w:pPr>
      <w:r w:rsidRPr="00A84F09">
        <w:rPr>
          <w:noProof/>
        </w:rPr>
        <w:drawing>
          <wp:inline distT="0" distB="0" distL="0" distR="0" wp14:anchorId="46C61D3B" wp14:editId="395C2A2A">
            <wp:extent cx="6210000" cy="1009696"/>
            <wp:effectExtent l="19050" t="19050" r="1968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78820" name=""/>
                    <pic:cNvPicPr/>
                  </pic:nvPicPr>
                  <pic:blipFill>
                    <a:blip r:embed="rId12"/>
                    <a:srcRect r="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1009696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6D976" w14:textId="77777777" w:rsidR="007650E0" w:rsidRDefault="002E51FF" w:rsidP="002D442A">
      <w:pPr>
        <w:pStyle w:val="ListParagraph"/>
        <w:numPr>
          <w:ilvl w:val="0"/>
          <w:numId w:val="24"/>
        </w:numPr>
        <w:spacing w:line="360" w:lineRule="auto"/>
        <w:ind w:left="720"/>
        <w:jc w:val="both"/>
      </w:pPr>
      <w:r>
        <w:t xml:space="preserve">After all required input has been filled, </w:t>
      </w:r>
      <w:r w:rsidR="00130F1F">
        <w:rPr>
          <w:b/>
        </w:rPr>
        <w:t xml:space="preserve">add the data to a vector/array </w:t>
      </w:r>
      <w:r w:rsidR="00130F1F" w:rsidRPr="00230B61">
        <w:rPr>
          <w:bCs/>
        </w:rPr>
        <w:t>list</w:t>
      </w:r>
    </w:p>
    <w:p w14:paraId="30817F33" w14:textId="77777777" w:rsidR="00000263" w:rsidRPr="00A84F09" w:rsidRDefault="002E51FF" w:rsidP="002D442A">
      <w:pPr>
        <w:pStyle w:val="ListParagraph"/>
        <w:numPr>
          <w:ilvl w:val="0"/>
          <w:numId w:val="24"/>
        </w:numPr>
        <w:spacing w:line="360" w:lineRule="auto"/>
        <w:ind w:left="720"/>
        <w:jc w:val="both"/>
      </w:pPr>
      <w:r>
        <w:t xml:space="preserve">After that, </w:t>
      </w:r>
      <w:r w:rsidRPr="00A84F09">
        <w:t>display a message indicating the corresponding animal has been added to the zoo and return to the main menu</w:t>
      </w:r>
    </w:p>
    <w:p w14:paraId="72F9A0C4" w14:textId="77777777" w:rsidR="007C5F94" w:rsidRPr="00A84F09" w:rsidRDefault="002E51FF" w:rsidP="007C5F94">
      <w:pPr>
        <w:pStyle w:val="ListParagraph"/>
        <w:numPr>
          <w:ilvl w:val="0"/>
          <w:numId w:val="22"/>
        </w:numPr>
        <w:spacing w:line="360" w:lineRule="auto"/>
        <w:ind w:left="360"/>
      </w:pPr>
      <w:r w:rsidRPr="00A84F09">
        <w:t>If the user chooses menu 2, then:</w:t>
      </w:r>
    </w:p>
    <w:p w14:paraId="6D9965DA" w14:textId="77777777" w:rsidR="007C5F94" w:rsidRPr="00A84F09" w:rsidRDefault="002E51FF" w:rsidP="00C63369">
      <w:pPr>
        <w:pStyle w:val="ListParagraph"/>
        <w:numPr>
          <w:ilvl w:val="0"/>
          <w:numId w:val="24"/>
        </w:numPr>
        <w:spacing w:line="360" w:lineRule="auto"/>
        <w:ind w:left="720"/>
      </w:pPr>
      <w:r w:rsidRPr="00A84F09">
        <w:t xml:space="preserve">If there are </w:t>
      </w:r>
      <w:r w:rsidRPr="00A84F09">
        <w:rPr>
          <w:b/>
        </w:rPr>
        <w:t>no animal</w:t>
      </w:r>
      <w:r w:rsidRPr="00A84F09">
        <w:t xml:space="preserve">, display list with </w:t>
      </w:r>
      <w:r w:rsidRPr="00A84F09">
        <w:rPr>
          <w:bCs/>
        </w:rPr>
        <w:t>empty</w:t>
      </w:r>
      <w:r w:rsidRPr="00A84F09">
        <w:t xml:space="preserve"> content</w:t>
      </w:r>
    </w:p>
    <w:p w14:paraId="30E556B4" w14:textId="77777777" w:rsidR="00671EB8" w:rsidRPr="00A84F09" w:rsidRDefault="002E51FF" w:rsidP="00671EB8">
      <w:pPr>
        <w:spacing w:line="360" w:lineRule="auto"/>
      </w:pPr>
      <w:r w:rsidRPr="00A84F09">
        <w:rPr>
          <w:noProof/>
        </w:rPr>
        <w:drawing>
          <wp:inline distT="0" distB="0" distL="0" distR="0" wp14:anchorId="1FCA5CE9" wp14:editId="315B0D58">
            <wp:extent cx="6210000" cy="734735"/>
            <wp:effectExtent l="19050" t="19050" r="19685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33106" name=""/>
                    <pic:cNvPicPr/>
                  </pic:nvPicPr>
                  <pic:blipFill>
                    <a:blip r:embed="rId13"/>
                    <a:srcRect r="1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734735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C10A1" w14:textId="77777777" w:rsidR="00671EB8" w:rsidRPr="00A84F09" w:rsidRDefault="002E51FF" w:rsidP="00671EB8">
      <w:pPr>
        <w:pStyle w:val="ListParagraph"/>
        <w:numPr>
          <w:ilvl w:val="0"/>
          <w:numId w:val="24"/>
        </w:numPr>
        <w:spacing w:line="360" w:lineRule="auto"/>
        <w:ind w:left="720"/>
      </w:pPr>
      <w:r w:rsidRPr="00A84F09">
        <w:t xml:space="preserve">Otherwise, display list of </w:t>
      </w:r>
      <w:r w:rsidRPr="00A84F09">
        <w:rPr>
          <w:bCs/>
        </w:rPr>
        <w:t>current active</w:t>
      </w:r>
      <w:r w:rsidRPr="00A84F09">
        <w:t xml:space="preserve"> zoo animals</w:t>
      </w:r>
    </w:p>
    <w:p w14:paraId="4056D724" w14:textId="77777777" w:rsidR="00671EB8" w:rsidRPr="00A84F09" w:rsidRDefault="002E51FF" w:rsidP="00671EB8">
      <w:pPr>
        <w:pStyle w:val="ListParagraph"/>
        <w:numPr>
          <w:ilvl w:val="0"/>
          <w:numId w:val="25"/>
        </w:numPr>
        <w:spacing w:line="360" w:lineRule="auto"/>
        <w:ind w:left="1170"/>
        <w:rPr>
          <w:b/>
        </w:rPr>
      </w:pPr>
      <w:r w:rsidRPr="00A84F09">
        <w:rPr>
          <w:b/>
        </w:rPr>
        <w:t>Mood</w:t>
      </w:r>
      <w:r w:rsidRPr="00A84F09">
        <w:t xml:space="preserve"> is gotten from the relationship from each genus towards its kind </w:t>
      </w:r>
    </w:p>
    <w:p w14:paraId="5E885412" w14:textId="77777777" w:rsidR="004A588F" w:rsidRPr="00A84F09" w:rsidRDefault="002E51FF" w:rsidP="004A588F">
      <w:pPr>
        <w:pStyle w:val="ListParagraph"/>
        <w:numPr>
          <w:ilvl w:val="0"/>
          <w:numId w:val="26"/>
        </w:numPr>
        <w:spacing w:line="360" w:lineRule="auto"/>
        <w:ind w:left="1620"/>
        <w:rPr>
          <w:b/>
        </w:rPr>
      </w:pPr>
      <w:r w:rsidRPr="00A84F09">
        <w:t xml:space="preserve">If the genus type is </w:t>
      </w:r>
      <w:r w:rsidRPr="00A84F09">
        <w:rPr>
          <w:bCs/>
        </w:rPr>
        <w:t>“</w:t>
      </w:r>
      <w:r w:rsidRPr="00A84F09">
        <w:rPr>
          <w:b/>
        </w:rPr>
        <w:t>canine</w:t>
      </w:r>
      <w:r w:rsidRPr="00A84F09">
        <w:rPr>
          <w:bCs/>
        </w:rPr>
        <w:t>”</w:t>
      </w:r>
      <w:r w:rsidRPr="00A84F09">
        <w:t>:</w:t>
      </w:r>
    </w:p>
    <w:p w14:paraId="2F0E2822" w14:textId="77777777" w:rsidR="0091736A" w:rsidRPr="00A84F09" w:rsidRDefault="002E51FF" w:rsidP="00533E86">
      <w:pPr>
        <w:pStyle w:val="ListParagraph"/>
        <w:numPr>
          <w:ilvl w:val="0"/>
          <w:numId w:val="27"/>
        </w:numPr>
        <w:spacing w:line="360" w:lineRule="auto"/>
        <w:ind w:left="1985"/>
        <w:rPr>
          <w:b/>
        </w:rPr>
      </w:pPr>
      <w:r w:rsidRPr="00A84F09">
        <w:t xml:space="preserve">If there’s only </w:t>
      </w:r>
      <w:r w:rsidRPr="00A84F09">
        <w:rPr>
          <w:b/>
        </w:rPr>
        <w:t>1</w:t>
      </w:r>
      <w:r w:rsidRPr="00A84F09">
        <w:t xml:space="preserve"> canine in the zoo, set mood to</w:t>
      </w:r>
      <w:r w:rsidRPr="00A84F09">
        <w:rPr>
          <w:b/>
        </w:rPr>
        <w:t xml:space="preserve"> </w:t>
      </w:r>
      <w:r w:rsidRPr="00A84F09">
        <w:rPr>
          <w:bCs/>
        </w:rPr>
        <w:t>“</w:t>
      </w:r>
      <w:r w:rsidRPr="00A84F09">
        <w:rPr>
          <w:b/>
        </w:rPr>
        <w:t>happy</w:t>
      </w:r>
      <w:r w:rsidRPr="00A84F09">
        <w:rPr>
          <w:bCs/>
        </w:rPr>
        <w:t>”</w:t>
      </w:r>
    </w:p>
    <w:p w14:paraId="4D2661EA" w14:textId="77777777" w:rsidR="0091736A" w:rsidRPr="00A84F09" w:rsidRDefault="002E51FF" w:rsidP="00533E86">
      <w:pPr>
        <w:pStyle w:val="ListParagraph"/>
        <w:numPr>
          <w:ilvl w:val="0"/>
          <w:numId w:val="27"/>
        </w:numPr>
        <w:spacing w:line="360" w:lineRule="auto"/>
        <w:ind w:left="1985"/>
        <w:rPr>
          <w:b/>
        </w:rPr>
      </w:pPr>
      <w:r>
        <w:t>Else, i</w:t>
      </w:r>
      <w:r w:rsidRPr="00A84F09">
        <w:t xml:space="preserve">f the current canine is </w:t>
      </w:r>
      <w:r w:rsidRPr="00A84F09">
        <w:rPr>
          <w:b/>
        </w:rPr>
        <w:t xml:space="preserve">less than </w:t>
      </w:r>
      <w:r w:rsidRPr="00A84F09">
        <w:t xml:space="preserve">the </w:t>
      </w:r>
      <w:r w:rsidRPr="00A84F09">
        <w:rPr>
          <w:bCs/>
        </w:rPr>
        <w:t>most canine ever held in the zoo,</w:t>
      </w:r>
      <w:r w:rsidRPr="00A84F09">
        <w:t xml:space="preserve"> set the mood to </w:t>
      </w:r>
      <w:r w:rsidRPr="00A84F09">
        <w:rPr>
          <w:bCs/>
        </w:rPr>
        <w:t>“</w:t>
      </w:r>
      <w:r w:rsidRPr="00A84F09">
        <w:rPr>
          <w:b/>
        </w:rPr>
        <w:t>happy</w:t>
      </w:r>
      <w:r w:rsidRPr="00A84F09">
        <w:rPr>
          <w:bCs/>
        </w:rPr>
        <w:t>”</w:t>
      </w:r>
    </w:p>
    <w:p w14:paraId="54872560" w14:textId="77777777" w:rsidR="0091736A" w:rsidRPr="00A84F09" w:rsidRDefault="002E51FF" w:rsidP="00533E86">
      <w:pPr>
        <w:pStyle w:val="ListParagraph"/>
        <w:numPr>
          <w:ilvl w:val="0"/>
          <w:numId w:val="27"/>
        </w:numPr>
        <w:spacing w:line="360" w:lineRule="auto"/>
        <w:ind w:left="1985"/>
        <w:rPr>
          <w:b/>
        </w:rPr>
      </w:pPr>
      <w:r w:rsidRPr="00A84F09">
        <w:t xml:space="preserve">Else set the mood to </w:t>
      </w:r>
      <w:r w:rsidRPr="00A84F09">
        <w:rPr>
          <w:bCs/>
        </w:rPr>
        <w:t>“</w:t>
      </w:r>
      <w:r w:rsidRPr="00A84F09">
        <w:rPr>
          <w:b/>
        </w:rPr>
        <w:t>unhappy</w:t>
      </w:r>
      <w:r w:rsidRPr="00A84F09">
        <w:rPr>
          <w:bCs/>
        </w:rPr>
        <w:t>”</w:t>
      </w:r>
    </w:p>
    <w:p w14:paraId="5FB1A5C5" w14:textId="77777777" w:rsidR="007357A5" w:rsidRDefault="002E51FF">
      <w:pPr>
        <w:spacing w:after="200" w:line="276" w:lineRule="auto"/>
      </w:pPr>
      <w:r>
        <w:br w:type="page"/>
      </w:r>
    </w:p>
    <w:p w14:paraId="3D3164DD" w14:textId="77777777" w:rsidR="00F36557" w:rsidRPr="00A84F09" w:rsidRDefault="002E51FF" w:rsidP="00F36557">
      <w:pPr>
        <w:pStyle w:val="ListParagraph"/>
        <w:numPr>
          <w:ilvl w:val="0"/>
          <w:numId w:val="26"/>
        </w:numPr>
        <w:spacing w:line="360" w:lineRule="auto"/>
        <w:ind w:left="1620"/>
        <w:rPr>
          <w:b/>
        </w:rPr>
      </w:pPr>
      <w:r w:rsidRPr="00A84F09">
        <w:lastRenderedPageBreak/>
        <w:t xml:space="preserve">If the genus type is </w:t>
      </w:r>
      <w:r w:rsidRPr="00A84F09">
        <w:rPr>
          <w:bCs/>
        </w:rPr>
        <w:t>“</w:t>
      </w:r>
      <w:r w:rsidRPr="00A84F09">
        <w:rPr>
          <w:b/>
        </w:rPr>
        <w:t>feline</w:t>
      </w:r>
      <w:r w:rsidRPr="00A84F09">
        <w:rPr>
          <w:bCs/>
        </w:rPr>
        <w:t>”</w:t>
      </w:r>
      <w:r w:rsidRPr="00A84F09">
        <w:t>:</w:t>
      </w:r>
    </w:p>
    <w:p w14:paraId="2AF73426" w14:textId="77777777" w:rsidR="00F36557" w:rsidRPr="00A84F09" w:rsidRDefault="002E51FF" w:rsidP="00533E86">
      <w:pPr>
        <w:pStyle w:val="ListParagraph"/>
        <w:numPr>
          <w:ilvl w:val="0"/>
          <w:numId w:val="27"/>
        </w:numPr>
        <w:spacing w:line="360" w:lineRule="auto"/>
        <w:ind w:left="1985"/>
        <w:rPr>
          <w:b/>
        </w:rPr>
      </w:pPr>
      <w:r w:rsidRPr="00A84F09">
        <w:t xml:space="preserve">If there’s only </w:t>
      </w:r>
      <w:r w:rsidRPr="00A84F09">
        <w:rPr>
          <w:b/>
        </w:rPr>
        <w:t>1</w:t>
      </w:r>
      <w:r w:rsidRPr="00A84F09">
        <w:t xml:space="preserve"> feline in the zoo, set mood to</w:t>
      </w:r>
      <w:r w:rsidRPr="00A84F09">
        <w:rPr>
          <w:b/>
        </w:rPr>
        <w:t xml:space="preserve"> </w:t>
      </w:r>
      <w:r w:rsidRPr="00A84F09">
        <w:rPr>
          <w:bCs/>
        </w:rPr>
        <w:t>“</w:t>
      </w:r>
      <w:commentRangeStart w:id="1"/>
      <w:r w:rsidRPr="00A84F09">
        <w:rPr>
          <w:b/>
        </w:rPr>
        <w:t>unhappy</w:t>
      </w:r>
      <w:commentRangeEnd w:id="1"/>
      <w:r w:rsidR="00232CD4">
        <w:rPr>
          <w:rStyle w:val="CommentReference"/>
        </w:rPr>
        <w:commentReference w:id="1"/>
      </w:r>
      <w:r w:rsidRPr="00A84F09">
        <w:rPr>
          <w:bCs/>
        </w:rPr>
        <w:t>”</w:t>
      </w:r>
    </w:p>
    <w:p w14:paraId="689862AE" w14:textId="77777777" w:rsidR="00F36557" w:rsidRPr="00A84F09" w:rsidRDefault="002E51FF" w:rsidP="00533E86">
      <w:pPr>
        <w:pStyle w:val="ListParagraph"/>
        <w:numPr>
          <w:ilvl w:val="0"/>
          <w:numId w:val="27"/>
        </w:numPr>
        <w:spacing w:line="360" w:lineRule="auto"/>
        <w:ind w:left="1985"/>
        <w:rPr>
          <w:b/>
        </w:rPr>
      </w:pPr>
      <w:r>
        <w:t>Else, i</w:t>
      </w:r>
      <w:r w:rsidR="0091736A" w:rsidRPr="00A84F09">
        <w:t xml:space="preserve">f the current </w:t>
      </w:r>
      <w:r w:rsidRPr="00A84F09">
        <w:t>feline</w:t>
      </w:r>
      <w:r w:rsidR="0091736A" w:rsidRPr="00A84F09">
        <w:t xml:space="preserve"> is </w:t>
      </w:r>
      <w:r w:rsidR="0091736A" w:rsidRPr="00A84F09">
        <w:rPr>
          <w:b/>
        </w:rPr>
        <w:t xml:space="preserve">less than </w:t>
      </w:r>
      <w:r w:rsidR="0091736A" w:rsidRPr="00A84F09">
        <w:t xml:space="preserve">the </w:t>
      </w:r>
      <w:r w:rsidR="0091736A" w:rsidRPr="00A84F09">
        <w:rPr>
          <w:bCs/>
        </w:rPr>
        <w:t xml:space="preserve">most </w:t>
      </w:r>
      <w:r w:rsidRPr="00A84F09">
        <w:rPr>
          <w:bCs/>
        </w:rPr>
        <w:t>feline</w:t>
      </w:r>
      <w:r w:rsidR="0091736A" w:rsidRPr="00A84F09">
        <w:rPr>
          <w:bCs/>
        </w:rPr>
        <w:t xml:space="preserve"> ever held in the zoo</w:t>
      </w:r>
      <w:r w:rsidR="0091736A" w:rsidRPr="00A84F09">
        <w:t xml:space="preserve">, set the mood to </w:t>
      </w:r>
      <w:r w:rsidR="0091736A" w:rsidRPr="00A84F09">
        <w:rPr>
          <w:bCs/>
        </w:rPr>
        <w:t>“</w:t>
      </w:r>
      <w:r w:rsidRPr="00A84F09">
        <w:rPr>
          <w:b/>
        </w:rPr>
        <w:t>unhappy</w:t>
      </w:r>
      <w:r w:rsidR="0091736A" w:rsidRPr="00A84F09">
        <w:rPr>
          <w:bCs/>
        </w:rPr>
        <w:t>”</w:t>
      </w:r>
    </w:p>
    <w:p w14:paraId="390E94FD" w14:textId="77777777" w:rsidR="0091736A" w:rsidRPr="00A84F09" w:rsidRDefault="002E51FF" w:rsidP="00533E86">
      <w:pPr>
        <w:pStyle w:val="ListParagraph"/>
        <w:numPr>
          <w:ilvl w:val="0"/>
          <w:numId w:val="27"/>
        </w:numPr>
        <w:spacing w:line="360" w:lineRule="auto"/>
        <w:ind w:left="1985"/>
        <w:rPr>
          <w:b/>
        </w:rPr>
      </w:pPr>
      <w:r w:rsidRPr="00A84F09">
        <w:t xml:space="preserve">Else set the mood to </w:t>
      </w:r>
      <w:r w:rsidRPr="00A84F09">
        <w:rPr>
          <w:bCs/>
        </w:rPr>
        <w:t>“</w:t>
      </w:r>
      <w:r w:rsidR="00F36557" w:rsidRPr="00A84F09">
        <w:rPr>
          <w:b/>
        </w:rPr>
        <w:t>happy</w:t>
      </w:r>
      <w:r w:rsidRPr="00A84F09">
        <w:rPr>
          <w:bCs/>
        </w:rPr>
        <w:t>”</w:t>
      </w:r>
    </w:p>
    <w:p w14:paraId="7F767756" w14:textId="57C34900" w:rsidR="00AA2A78" w:rsidRDefault="00697AFA" w:rsidP="00AA2A78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48936C19" wp14:editId="1BA3CE71">
            <wp:extent cx="6282000" cy="978298"/>
            <wp:effectExtent l="19050" t="19050" r="2413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1" r="-58230"/>
                    <a:stretch/>
                  </pic:blipFill>
                  <pic:spPr bwMode="auto">
                    <a:xfrm>
                      <a:off x="0" y="0"/>
                      <a:ext cx="6282000" cy="978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4637B" w14:textId="60083494" w:rsidR="00697AFA" w:rsidRPr="00A84F09" w:rsidRDefault="00697AFA" w:rsidP="00AA2A78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35D602D5" wp14:editId="71333D2B">
            <wp:extent cx="6282000" cy="1073278"/>
            <wp:effectExtent l="19050" t="19050" r="2413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" r="-58991"/>
                    <a:stretch/>
                  </pic:blipFill>
                  <pic:spPr bwMode="auto">
                    <a:xfrm>
                      <a:off x="0" y="0"/>
                      <a:ext cx="6282000" cy="1073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D1EBE" w14:textId="77777777" w:rsidR="00AA2A78" w:rsidRPr="00A84F09" w:rsidRDefault="002E51FF" w:rsidP="00AA2A78">
      <w:pPr>
        <w:spacing w:line="360" w:lineRule="auto"/>
        <w:rPr>
          <w:b/>
        </w:rPr>
      </w:pPr>
      <w:r w:rsidRPr="00A84F09">
        <w:rPr>
          <w:noProof/>
        </w:rPr>
        <w:drawing>
          <wp:inline distT="0" distB="0" distL="0" distR="0" wp14:anchorId="463B1EED" wp14:editId="651E37F2">
            <wp:extent cx="6280785" cy="1174750"/>
            <wp:effectExtent l="19050" t="19050" r="2476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172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17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14CA5" w14:textId="77777777" w:rsidR="00AA2A78" w:rsidRPr="00A84F09" w:rsidRDefault="002E51FF" w:rsidP="00AA2A78">
      <w:pPr>
        <w:pStyle w:val="ListParagraph"/>
        <w:numPr>
          <w:ilvl w:val="0"/>
          <w:numId w:val="24"/>
        </w:numPr>
        <w:spacing w:line="360" w:lineRule="auto"/>
        <w:ind w:left="720"/>
        <w:rPr>
          <w:b/>
        </w:rPr>
      </w:pPr>
      <w:r w:rsidRPr="00A84F09">
        <w:t>After that, return to the main menu</w:t>
      </w:r>
    </w:p>
    <w:p w14:paraId="7E8625E3" w14:textId="77777777" w:rsidR="00AA2A78" w:rsidRPr="00A84F09" w:rsidRDefault="002E51FF" w:rsidP="00AA2A78">
      <w:pPr>
        <w:pStyle w:val="ListParagraph"/>
        <w:numPr>
          <w:ilvl w:val="0"/>
          <w:numId w:val="22"/>
        </w:numPr>
        <w:spacing w:line="360" w:lineRule="auto"/>
        <w:ind w:left="360"/>
        <w:rPr>
          <w:b/>
        </w:rPr>
      </w:pPr>
      <w:r w:rsidRPr="00A84F09">
        <w:t>If the user chooses menu 3, then:</w:t>
      </w:r>
    </w:p>
    <w:p w14:paraId="7B686E65" w14:textId="77777777" w:rsidR="00AA2A78" w:rsidRPr="00A84F09" w:rsidRDefault="002E51FF" w:rsidP="00AA2A78">
      <w:pPr>
        <w:pStyle w:val="ListParagraph"/>
        <w:numPr>
          <w:ilvl w:val="0"/>
          <w:numId w:val="24"/>
        </w:numPr>
        <w:spacing w:line="360" w:lineRule="auto"/>
        <w:ind w:left="720"/>
        <w:rPr>
          <w:b/>
        </w:rPr>
      </w:pPr>
      <w:r w:rsidRPr="00A84F09">
        <w:t xml:space="preserve">If there are </w:t>
      </w:r>
      <w:r w:rsidRPr="00A84F09">
        <w:rPr>
          <w:b/>
        </w:rPr>
        <w:t>no animal</w:t>
      </w:r>
      <w:r w:rsidRPr="00A84F09">
        <w:t xml:space="preserve">, display list with </w:t>
      </w:r>
      <w:r w:rsidRPr="00A84F09">
        <w:rPr>
          <w:b/>
        </w:rPr>
        <w:t>empty</w:t>
      </w:r>
      <w:r w:rsidRPr="00A84F09">
        <w:t xml:space="preserve"> content</w:t>
      </w:r>
    </w:p>
    <w:p w14:paraId="70601F7C" w14:textId="77777777" w:rsidR="00A935EE" w:rsidRPr="00A935EE" w:rsidRDefault="002E51FF" w:rsidP="00AA2A78">
      <w:pPr>
        <w:pStyle w:val="ListParagraph"/>
        <w:numPr>
          <w:ilvl w:val="0"/>
          <w:numId w:val="24"/>
        </w:numPr>
        <w:spacing w:line="360" w:lineRule="auto"/>
        <w:ind w:left="720"/>
        <w:rPr>
          <w:b/>
        </w:rPr>
      </w:pPr>
      <w:r w:rsidRPr="00A84F09">
        <w:t>Otherwise,</w:t>
      </w:r>
      <w:r>
        <w:t xml:space="preserve"> the program will:</w:t>
      </w:r>
    </w:p>
    <w:p w14:paraId="32A4CF8F" w14:textId="77777777" w:rsidR="00B120DE" w:rsidRPr="00A84F09" w:rsidRDefault="002E51FF" w:rsidP="00A935EE">
      <w:pPr>
        <w:pStyle w:val="ListParagraph"/>
        <w:numPr>
          <w:ilvl w:val="0"/>
          <w:numId w:val="35"/>
        </w:numPr>
        <w:spacing w:line="360" w:lineRule="auto"/>
        <w:ind w:left="1170"/>
        <w:rPr>
          <w:b/>
        </w:rPr>
      </w:pPr>
      <w:r w:rsidRPr="00031922">
        <w:rPr>
          <w:b/>
          <w:bCs/>
        </w:rPr>
        <w:t>Display</w:t>
      </w:r>
      <w:r w:rsidRPr="00A84F09">
        <w:t xml:space="preserve"> list of </w:t>
      </w:r>
      <w:r w:rsidRPr="00A84F09">
        <w:rPr>
          <w:bCs/>
        </w:rPr>
        <w:t>current active</w:t>
      </w:r>
      <w:r w:rsidRPr="00A84F09">
        <w:t xml:space="preserve"> zoo animals</w:t>
      </w:r>
    </w:p>
    <w:p w14:paraId="77BB6FFF" w14:textId="77777777" w:rsidR="00846C6A" w:rsidRPr="00846C6A" w:rsidRDefault="002E51FF" w:rsidP="00B120DE">
      <w:pPr>
        <w:pStyle w:val="ListParagraph"/>
        <w:numPr>
          <w:ilvl w:val="0"/>
          <w:numId w:val="25"/>
        </w:numPr>
        <w:spacing w:line="360" w:lineRule="auto"/>
        <w:ind w:left="1170"/>
        <w:rPr>
          <w:b/>
        </w:rPr>
      </w:pPr>
      <w:r>
        <w:t>Ask the user to input:</w:t>
      </w:r>
    </w:p>
    <w:p w14:paraId="6CC47BAD" w14:textId="77777777" w:rsidR="00B120DE" w:rsidRDefault="002E51FF" w:rsidP="00846C6A">
      <w:pPr>
        <w:pStyle w:val="ListParagraph"/>
        <w:numPr>
          <w:ilvl w:val="0"/>
          <w:numId w:val="36"/>
        </w:numPr>
        <w:spacing w:line="360" w:lineRule="auto"/>
        <w:rPr>
          <w:b/>
        </w:rPr>
      </w:pPr>
      <w:r>
        <w:t>C</w:t>
      </w:r>
      <w:r w:rsidRPr="00A84F09">
        <w:t>hoice option</w:t>
      </w:r>
      <w:r w:rsidR="00996ECC">
        <w:t xml:space="preserve">, which </w:t>
      </w:r>
      <w:r w:rsidRPr="00A84F09">
        <w:t xml:space="preserve">must be </w:t>
      </w:r>
      <w:r w:rsidRPr="00A84F09">
        <w:rPr>
          <w:b/>
        </w:rPr>
        <w:t xml:space="preserve">numeric </w:t>
      </w:r>
      <w:r w:rsidRPr="00A84F09">
        <w:t xml:space="preserve">and </w:t>
      </w:r>
      <w:r w:rsidRPr="00EB4428">
        <w:rPr>
          <w:b/>
          <w:bCs/>
        </w:rPr>
        <w:t>between</w:t>
      </w:r>
      <w:r w:rsidRPr="00A84F09">
        <w:t xml:space="preserve"> </w:t>
      </w:r>
      <w:r w:rsidRPr="00A84F09">
        <w:rPr>
          <w:b/>
        </w:rPr>
        <w:t>1</w:t>
      </w:r>
      <w:r w:rsidRPr="00A84F09">
        <w:t xml:space="preserve"> and the </w:t>
      </w:r>
      <w:r w:rsidR="00334613">
        <w:rPr>
          <w:b/>
        </w:rPr>
        <w:t xml:space="preserve">count </w:t>
      </w:r>
      <w:r w:rsidRPr="00A84F09">
        <w:rPr>
          <w:b/>
        </w:rPr>
        <w:t>of active zoo animal</w:t>
      </w:r>
    </w:p>
    <w:p w14:paraId="48C9875F" w14:textId="77777777" w:rsidR="00671B39" w:rsidRPr="00A84F09" w:rsidRDefault="002E51FF" w:rsidP="00671B39">
      <w:pPr>
        <w:pStyle w:val="ListParagraph"/>
        <w:numPr>
          <w:ilvl w:val="0"/>
          <w:numId w:val="36"/>
        </w:numPr>
        <w:spacing w:line="360" w:lineRule="auto"/>
        <w:rPr>
          <w:b/>
        </w:rPr>
      </w:pPr>
      <w:r>
        <w:t>R</w:t>
      </w:r>
      <w:r w:rsidRPr="00A84F09">
        <w:t>oaming time</w:t>
      </w:r>
      <w:r>
        <w:t>, which</w:t>
      </w:r>
      <w:r w:rsidR="00EB4428">
        <w:t xml:space="preserve"> </w:t>
      </w:r>
      <w:r w:rsidRPr="00A84F09">
        <w:t xml:space="preserve">must be </w:t>
      </w:r>
      <w:r w:rsidRPr="00A84F09">
        <w:rPr>
          <w:b/>
        </w:rPr>
        <w:t>numeric</w:t>
      </w:r>
      <w:r w:rsidRPr="00A84F09">
        <w:t xml:space="preserve"> and </w:t>
      </w:r>
      <w:r w:rsidRPr="00EB4428">
        <w:rPr>
          <w:b/>
          <w:bCs/>
        </w:rPr>
        <w:t>between</w:t>
      </w:r>
      <w:r w:rsidRPr="00A84F09">
        <w:t xml:space="preserve"> </w:t>
      </w:r>
      <w:r w:rsidRPr="00A84F09">
        <w:rPr>
          <w:b/>
        </w:rPr>
        <w:t>0</w:t>
      </w:r>
      <w:r w:rsidRPr="00A84F09">
        <w:t xml:space="preserve"> and </w:t>
      </w:r>
      <w:r w:rsidRPr="00A84F09">
        <w:rPr>
          <w:b/>
        </w:rPr>
        <w:t>50</w:t>
      </w:r>
    </w:p>
    <w:p w14:paraId="765B1429" w14:textId="77777777" w:rsidR="00E56095" w:rsidRPr="00E56095" w:rsidRDefault="002E51FF" w:rsidP="00FC2F0C">
      <w:pPr>
        <w:pStyle w:val="ListParagraph"/>
        <w:numPr>
          <w:ilvl w:val="0"/>
          <w:numId w:val="35"/>
        </w:numPr>
        <w:spacing w:line="360" w:lineRule="auto"/>
        <w:rPr>
          <w:b/>
        </w:rPr>
      </w:pPr>
      <w:r>
        <w:t xml:space="preserve">After fulfilling all validation, </w:t>
      </w:r>
      <w:r w:rsidRPr="00542B16">
        <w:rPr>
          <w:b/>
          <w:bCs/>
        </w:rPr>
        <w:t>update</w:t>
      </w:r>
      <w:r>
        <w:t xml:space="preserve"> the selected animal roam time with following condition:</w:t>
      </w:r>
    </w:p>
    <w:p w14:paraId="1F216221" w14:textId="77777777" w:rsidR="00E56095" w:rsidRPr="00E56095" w:rsidRDefault="002E51FF" w:rsidP="00EC068B">
      <w:pPr>
        <w:pStyle w:val="ListParagraph"/>
        <w:numPr>
          <w:ilvl w:val="0"/>
          <w:numId w:val="37"/>
        </w:numPr>
        <w:spacing w:line="360" w:lineRule="auto"/>
        <w:ind w:left="1530"/>
        <w:rPr>
          <w:b/>
        </w:rPr>
      </w:pPr>
      <w:r w:rsidRPr="00A84F09">
        <w:t xml:space="preserve">If the roaming time is </w:t>
      </w:r>
      <w:r w:rsidRPr="00FF798D">
        <w:rPr>
          <w:b/>
        </w:rPr>
        <w:t>0</w:t>
      </w:r>
      <w:r w:rsidRPr="00A84F09">
        <w:t xml:space="preserve">, then set the roam time to </w:t>
      </w:r>
      <w:r w:rsidRPr="00FF798D">
        <w:rPr>
          <w:b/>
        </w:rPr>
        <w:t>60</w:t>
      </w:r>
    </w:p>
    <w:p w14:paraId="5EBE61EE" w14:textId="77777777" w:rsidR="00671B39" w:rsidRPr="00FF798D" w:rsidRDefault="002E51FF" w:rsidP="00FF798D">
      <w:pPr>
        <w:pStyle w:val="ListParagraph"/>
        <w:numPr>
          <w:ilvl w:val="0"/>
          <w:numId w:val="37"/>
        </w:numPr>
        <w:spacing w:line="360" w:lineRule="auto"/>
        <w:ind w:left="1530"/>
        <w:rPr>
          <w:b/>
        </w:rPr>
      </w:pPr>
      <w:r w:rsidRPr="00A84F09">
        <w:t xml:space="preserve">Otherwise, set the roaming time to the </w:t>
      </w:r>
      <w:r w:rsidRPr="00FF798D">
        <w:rPr>
          <w:b/>
          <w:bCs/>
        </w:rPr>
        <w:t>inputted value</w:t>
      </w:r>
    </w:p>
    <w:p w14:paraId="48BFCE6A" w14:textId="77777777" w:rsidR="00B120DE" w:rsidRPr="00A84F09" w:rsidRDefault="002E51FF" w:rsidP="00B120DE">
      <w:pPr>
        <w:spacing w:line="360" w:lineRule="auto"/>
        <w:rPr>
          <w:b/>
        </w:rPr>
      </w:pPr>
      <w:r w:rsidRPr="00A84F09">
        <w:rPr>
          <w:noProof/>
        </w:rPr>
        <w:lastRenderedPageBreak/>
        <w:drawing>
          <wp:inline distT="0" distB="0" distL="0" distR="0" wp14:anchorId="5355348D" wp14:editId="06CDE5CF">
            <wp:extent cx="6210000" cy="4548386"/>
            <wp:effectExtent l="19050" t="19050" r="19685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82687" name=""/>
                    <pic:cNvPicPr/>
                  </pic:nvPicPr>
                  <pic:blipFill>
                    <a:blip r:embed="rId20"/>
                    <a:srcRect r="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4548386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E8204" w14:textId="77777777" w:rsidR="00182642" w:rsidRPr="00A84F09" w:rsidRDefault="002E51FF" w:rsidP="009B310A">
      <w:pPr>
        <w:pStyle w:val="ListParagraph"/>
        <w:numPr>
          <w:ilvl w:val="0"/>
          <w:numId w:val="28"/>
        </w:numPr>
        <w:spacing w:line="360" w:lineRule="auto"/>
        <w:rPr>
          <w:b/>
        </w:rPr>
      </w:pPr>
      <w:r w:rsidRPr="00A84F09">
        <w:t>After that,</w:t>
      </w:r>
      <w:r w:rsidR="009B310A" w:rsidRPr="00A84F09">
        <w:t xml:space="preserve"> display total roaming range</w:t>
      </w:r>
    </w:p>
    <w:p w14:paraId="21AE8E33" w14:textId="77777777" w:rsidR="009B310A" w:rsidRPr="00A84F09" w:rsidRDefault="002E51FF" w:rsidP="009B310A">
      <w:pPr>
        <w:pStyle w:val="ListParagraph"/>
        <w:numPr>
          <w:ilvl w:val="0"/>
          <w:numId w:val="25"/>
        </w:numPr>
        <w:spacing w:line="360" w:lineRule="auto"/>
        <w:ind w:left="1170"/>
        <w:rPr>
          <w:b/>
        </w:rPr>
      </w:pPr>
      <w:r w:rsidRPr="00A84F09">
        <w:t xml:space="preserve">If the chosen animal is a </w:t>
      </w:r>
      <w:r w:rsidRPr="00A84F09">
        <w:rPr>
          <w:bCs/>
        </w:rPr>
        <w:t>“</w:t>
      </w:r>
      <w:r w:rsidRPr="00A84F09">
        <w:rPr>
          <w:b/>
        </w:rPr>
        <w:t>feline</w:t>
      </w:r>
      <w:r w:rsidRPr="00A84F09">
        <w:rPr>
          <w:bCs/>
        </w:rPr>
        <w:t>”</w:t>
      </w:r>
    </w:p>
    <w:p w14:paraId="4091FD97" w14:textId="77777777" w:rsidR="009B310A" w:rsidRPr="00A84F09" w:rsidRDefault="002E51FF" w:rsidP="009B310A">
      <w:pPr>
        <w:pStyle w:val="ListParagraph"/>
        <w:numPr>
          <w:ilvl w:val="0"/>
          <w:numId w:val="29"/>
        </w:numPr>
        <w:spacing w:line="360" w:lineRule="auto"/>
        <w:ind w:left="1620"/>
        <w:rPr>
          <w:b/>
        </w:rPr>
      </w:pPr>
      <w:r w:rsidRPr="00A84F09">
        <w:t xml:space="preserve">Generate a </w:t>
      </w:r>
      <w:r w:rsidRPr="00A84F09">
        <w:rPr>
          <w:b/>
        </w:rPr>
        <w:t>random</w:t>
      </w:r>
      <w:r w:rsidRPr="00A84F09">
        <w:t xml:space="preserve"> number between </w:t>
      </w:r>
      <w:r w:rsidRPr="00A84F09">
        <w:rPr>
          <w:b/>
        </w:rPr>
        <w:t xml:space="preserve">0 </w:t>
      </w:r>
      <w:r w:rsidRPr="00A84F09">
        <w:t xml:space="preserve">and </w:t>
      </w:r>
      <w:r w:rsidRPr="00A84F09">
        <w:rPr>
          <w:b/>
        </w:rPr>
        <w:t>1</w:t>
      </w:r>
    </w:p>
    <w:p w14:paraId="3BBA5EA3" w14:textId="77777777" w:rsidR="009B310A" w:rsidRPr="00660575" w:rsidRDefault="002E51FF" w:rsidP="001F27BE">
      <w:pPr>
        <w:pStyle w:val="ListParagraph"/>
        <w:numPr>
          <w:ilvl w:val="0"/>
          <w:numId w:val="29"/>
        </w:numPr>
        <w:spacing w:before="240" w:line="360" w:lineRule="auto"/>
        <w:ind w:left="1620"/>
        <w:rPr>
          <w:b/>
        </w:rPr>
      </w:pPr>
      <w:r w:rsidRPr="00A84F09">
        <w:t xml:space="preserve">If the number is </w:t>
      </w:r>
      <w:r w:rsidR="001F27BE">
        <w:rPr>
          <w:bCs/>
        </w:rPr>
        <w:t>0, then</w:t>
      </w:r>
      <w:r w:rsidR="001F27BE" w:rsidRPr="00A84F09">
        <w:t xml:space="preserve"> </w:t>
      </w:r>
      <w:r w:rsidR="00157F93">
        <w:t xml:space="preserve">show the </w:t>
      </w:r>
      <w:r w:rsidRPr="00A84F09">
        <w:t xml:space="preserve">message </w:t>
      </w:r>
      <w:r w:rsidRPr="00A84F09">
        <w:rPr>
          <w:bCs/>
        </w:rPr>
        <w:t>“</w:t>
      </w:r>
      <w:r w:rsidRPr="00A84F09">
        <w:rPr>
          <w:b/>
        </w:rPr>
        <w:t>Felines doesn’t feel like roaming at all today..</w:t>
      </w:r>
      <w:r w:rsidRPr="00A84F09">
        <w:rPr>
          <w:bCs/>
        </w:rPr>
        <w:t>”</w:t>
      </w:r>
    </w:p>
    <w:p w14:paraId="77CD6E06" w14:textId="77777777" w:rsidR="00660575" w:rsidRPr="00660575" w:rsidRDefault="002E51FF" w:rsidP="00BA680E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23F5EED9" wp14:editId="2CD8BA99">
            <wp:extent cx="6210000" cy="181456"/>
            <wp:effectExtent l="19050" t="19050" r="63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31168" name=""/>
                    <pic:cNvPicPr/>
                  </pic:nvPicPr>
                  <pic:blipFill>
                    <a:blip r:embed="rId21"/>
                    <a:srcRect l="1" t="-24769" r="165" b="-22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181456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2E214" w14:textId="77777777" w:rsidR="00B221D8" w:rsidRPr="00A84F09" w:rsidRDefault="002E51FF" w:rsidP="00BA680E">
      <w:pPr>
        <w:pStyle w:val="ListParagraph"/>
        <w:numPr>
          <w:ilvl w:val="0"/>
          <w:numId w:val="31"/>
        </w:numPr>
        <w:spacing w:line="360" w:lineRule="auto"/>
        <w:ind w:left="1620"/>
        <w:rPr>
          <w:b/>
        </w:rPr>
      </w:pPr>
      <w:r w:rsidRPr="00A84F09">
        <w:t xml:space="preserve">If the number is </w:t>
      </w:r>
      <w:r w:rsidRPr="00A84F09">
        <w:rPr>
          <w:bCs/>
        </w:rPr>
        <w:t>1</w:t>
      </w:r>
      <w:r w:rsidRPr="00A84F09">
        <w:t>:</w:t>
      </w:r>
    </w:p>
    <w:p w14:paraId="4CA7E385" w14:textId="77777777" w:rsidR="00B221D8" w:rsidRPr="00A84F09" w:rsidRDefault="002E51FF" w:rsidP="00533E86">
      <w:pPr>
        <w:pStyle w:val="ListParagraph"/>
        <w:numPr>
          <w:ilvl w:val="0"/>
          <w:numId w:val="30"/>
        </w:numPr>
        <w:spacing w:before="240" w:line="360" w:lineRule="auto"/>
        <w:ind w:left="1985"/>
        <w:rPr>
          <w:b/>
        </w:rPr>
      </w:pPr>
      <w:r w:rsidRPr="00A84F09">
        <w:t xml:space="preserve">Generate </w:t>
      </w:r>
      <w:r w:rsidRPr="00A84F09">
        <w:rPr>
          <w:bCs/>
        </w:rPr>
        <w:t>total range</w:t>
      </w:r>
      <w:r w:rsidRPr="00A84F09">
        <w:t xml:space="preserve"> based on the following formula</w:t>
      </w:r>
    </w:p>
    <w:p w14:paraId="5FD03F61" w14:textId="77777777" w:rsidR="00B221D8" w:rsidRPr="00A84F09" w:rsidRDefault="002E51FF" w:rsidP="00533E86">
      <w:pPr>
        <w:pStyle w:val="ListParagraph"/>
        <w:spacing w:before="240" w:line="360" w:lineRule="auto"/>
        <w:ind w:left="1985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total_range = Random(duration) * walk_speed</m:t>
        </m:r>
      </m:oMath>
      <w:r w:rsidRPr="00A84F09">
        <w:rPr>
          <w:b/>
        </w:rPr>
        <w:t xml:space="preserve"> </w:t>
      </w:r>
    </w:p>
    <w:p w14:paraId="531C52D0" w14:textId="77777777" w:rsidR="00BE7FFA" w:rsidRPr="00A84F09" w:rsidRDefault="002E51FF" w:rsidP="00533E86">
      <w:pPr>
        <w:pStyle w:val="ListParagraph"/>
        <w:numPr>
          <w:ilvl w:val="0"/>
          <w:numId w:val="30"/>
        </w:numPr>
        <w:spacing w:before="240" w:line="360" w:lineRule="auto"/>
        <w:ind w:left="1985"/>
        <w:rPr>
          <w:b/>
        </w:rPr>
      </w:pPr>
      <w:r w:rsidRPr="00A84F09">
        <w:t xml:space="preserve">If the roam time is </w:t>
      </w:r>
      <w:r w:rsidRPr="00A84F09">
        <w:rPr>
          <w:bCs/>
        </w:rPr>
        <w:t>0</w:t>
      </w:r>
      <w:r w:rsidRPr="00A84F09">
        <w:t xml:space="preserve">, set duration to </w:t>
      </w:r>
      <w:r w:rsidRPr="00A84F09">
        <w:rPr>
          <w:bCs/>
        </w:rPr>
        <w:t>30</w:t>
      </w:r>
    </w:p>
    <w:p w14:paraId="00A1E8F5" w14:textId="77777777" w:rsidR="00B221D8" w:rsidRPr="00A84F09" w:rsidRDefault="002E51FF" w:rsidP="00533E86">
      <w:pPr>
        <w:pStyle w:val="ListParagraph"/>
        <w:numPr>
          <w:ilvl w:val="0"/>
          <w:numId w:val="30"/>
        </w:numPr>
        <w:spacing w:before="240" w:line="360" w:lineRule="auto"/>
        <w:ind w:left="1985"/>
        <w:rPr>
          <w:b/>
        </w:rPr>
      </w:pPr>
      <w:r w:rsidRPr="00A84F09">
        <w:t xml:space="preserve">Otherwise, </w:t>
      </w:r>
      <w:r w:rsidRPr="00A84F09">
        <w:rPr>
          <w:b/>
        </w:rPr>
        <w:t xml:space="preserve">divide </w:t>
      </w:r>
      <w:r w:rsidRPr="00A84F09">
        <w:rPr>
          <w:bCs/>
        </w:rPr>
        <w:t>the inputted duration by 2</w:t>
      </w:r>
    </w:p>
    <w:p w14:paraId="5E72A7FD" w14:textId="77777777" w:rsidR="009B310A" w:rsidRPr="00A84F09" w:rsidRDefault="002E51FF" w:rsidP="009B310A">
      <w:pPr>
        <w:pStyle w:val="ListParagraph"/>
        <w:numPr>
          <w:ilvl w:val="0"/>
          <w:numId w:val="25"/>
        </w:numPr>
        <w:spacing w:line="360" w:lineRule="auto"/>
        <w:ind w:left="1170"/>
        <w:rPr>
          <w:b/>
        </w:rPr>
      </w:pPr>
      <w:r w:rsidRPr="00A84F09">
        <w:t xml:space="preserve">If the chosen animal is a </w:t>
      </w:r>
      <w:r w:rsidRPr="00A84F09">
        <w:rPr>
          <w:bCs/>
        </w:rPr>
        <w:t>“</w:t>
      </w:r>
      <w:r w:rsidRPr="00A84F09">
        <w:rPr>
          <w:b/>
        </w:rPr>
        <w:t>canine</w:t>
      </w:r>
      <w:r w:rsidRPr="00A84F09">
        <w:rPr>
          <w:bCs/>
        </w:rPr>
        <w:t>”</w:t>
      </w:r>
    </w:p>
    <w:p w14:paraId="6FA37C76" w14:textId="77777777" w:rsidR="00214CAD" w:rsidRPr="00A84F09" w:rsidRDefault="002E51FF" w:rsidP="00EC2CDB">
      <w:pPr>
        <w:pStyle w:val="ListParagraph"/>
        <w:numPr>
          <w:ilvl w:val="0"/>
          <w:numId w:val="42"/>
        </w:numPr>
        <w:spacing w:before="240" w:line="360" w:lineRule="auto"/>
        <w:ind w:left="1620"/>
        <w:rPr>
          <w:b/>
        </w:rPr>
      </w:pPr>
      <w:r w:rsidRPr="00A84F09">
        <w:t xml:space="preserve">Generate </w:t>
      </w:r>
      <w:r w:rsidRPr="00A84F09">
        <w:rPr>
          <w:bCs/>
        </w:rPr>
        <w:t>total range</w:t>
      </w:r>
      <w:r w:rsidRPr="00A84F09">
        <w:t xml:space="preserve"> based on the following formula</w:t>
      </w:r>
    </w:p>
    <w:p w14:paraId="6DEAA137" w14:textId="77777777" w:rsidR="00214CAD" w:rsidRPr="00A84F09" w:rsidRDefault="002E51FF" w:rsidP="00EC2CDB">
      <w:pPr>
        <w:pStyle w:val="ListParagraph"/>
        <w:spacing w:before="240" w:line="360" w:lineRule="auto"/>
        <w:ind w:left="1620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total_range = Random(duration) * walk_speed</m:t>
        </m:r>
      </m:oMath>
      <w:r w:rsidRPr="00A84F09">
        <w:rPr>
          <w:b/>
        </w:rPr>
        <w:t xml:space="preserve"> </w:t>
      </w:r>
    </w:p>
    <w:p w14:paraId="5D37BFFA" w14:textId="77777777" w:rsidR="00214CAD" w:rsidRPr="00A84F09" w:rsidRDefault="002E51FF" w:rsidP="00EC2CDB">
      <w:pPr>
        <w:pStyle w:val="ListParagraph"/>
        <w:numPr>
          <w:ilvl w:val="0"/>
          <w:numId w:val="40"/>
        </w:numPr>
        <w:spacing w:before="240" w:line="360" w:lineRule="auto"/>
        <w:ind w:left="1620"/>
        <w:rPr>
          <w:b/>
        </w:rPr>
      </w:pPr>
      <w:r w:rsidRPr="00A84F09">
        <w:t xml:space="preserve">If the roam time is </w:t>
      </w:r>
      <w:r w:rsidRPr="00A84F09">
        <w:rPr>
          <w:bCs/>
        </w:rPr>
        <w:t>0</w:t>
      </w:r>
      <w:r w:rsidRPr="00A84F09">
        <w:t xml:space="preserve">, set duration to </w:t>
      </w:r>
      <w:r w:rsidRPr="00A84F09">
        <w:rPr>
          <w:bCs/>
        </w:rPr>
        <w:t>60</w:t>
      </w:r>
    </w:p>
    <w:p w14:paraId="3ECCC38B" w14:textId="77777777" w:rsidR="00214CAD" w:rsidRPr="00A84F09" w:rsidRDefault="002E51FF" w:rsidP="00EC2CDB">
      <w:pPr>
        <w:pStyle w:val="ListParagraph"/>
        <w:numPr>
          <w:ilvl w:val="0"/>
          <w:numId w:val="40"/>
        </w:numPr>
        <w:spacing w:before="240" w:line="360" w:lineRule="auto"/>
        <w:ind w:left="1620"/>
        <w:rPr>
          <w:b/>
        </w:rPr>
      </w:pPr>
      <w:r w:rsidRPr="00A84F09">
        <w:lastRenderedPageBreak/>
        <w:t xml:space="preserve">Otherwise, set the duration based on </w:t>
      </w:r>
      <w:r w:rsidRPr="00A84F09">
        <w:rPr>
          <w:bCs/>
        </w:rPr>
        <w:t>roaming time</w:t>
      </w:r>
    </w:p>
    <w:p w14:paraId="507690A6" w14:textId="77777777" w:rsidR="00214CAD" w:rsidRPr="00A84F09" w:rsidRDefault="002E51FF" w:rsidP="00E36939">
      <w:pPr>
        <w:spacing w:line="360" w:lineRule="auto"/>
        <w:rPr>
          <w:b/>
        </w:rPr>
      </w:pPr>
      <w:r w:rsidRPr="00A84F09">
        <w:rPr>
          <w:noProof/>
        </w:rPr>
        <w:drawing>
          <wp:inline distT="0" distB="0" distL="0" distR="0" wp14:anchorId="117B492A" wp14:editId="41B291F8">
            <wp:extent cx="6210000" cy="200466"/>
            <wp:effectExtent l="19050" t="19050" r="63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61958" name=""/>
                    <pic:cNvPicPr/>
                  </pic:nvPicPr>
                  <pic:blipFill>
                    <a:blip r:embed="rId22"/>
                    <a:srcRect l="-1" t="-27401" r="952" b="-21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200466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81262" w14:textId="77777777" w:rsidR="009B310A" w:rsidRPr="00A84F09" w:rsidRDefault="002E51FF" w:rsidP="009B310A">
      <w:pPr>
        <w:pStyle w:val="ListParagraph"/>
        <w:numPr>
          <w:ilvl w:val="0"/>
          <w:numId w:val="28"/>
        </w:numPr>
        <w:spacing w:line="360" w:lineRule="auto"/>
        <w:rPr>
          <w:b/>
        </w:rPr>
      </w:pPr>
      <w:r w:rsidRPr="00A84F09">
        <w:t>Finally, return to the main menu</w:t>
      </w:r>
    </w:p>
    <w:p w14:paraId="380630E3" w14:textId="77777777" w:rsidR="00214CAD" w:rsidRPr="00A84F09" w:rsidRDefault="002E51FF" w:rsidP="00214CAD">
      <w:pPr>
        <w:pStyle w:val="ListParagraph"/>
        <w:numPr>
          <w:ilvl w:val="0"/>
          <w:numId w:val="22"/>
        </w:numPr>
        <w:spacing w:line="360" w:lineRule="auto"/>
        <w:ind w:left="360"/>
        <w:rPr>
          <w:b/>
        </w:rPr>
      </w:pPr>
      <w:r w:rsidRPr="00A84F09">
        <w:t>If user choose menu 4, then:</w:t>
      </w:r>
    </w:p>
    <w:p w14:paraId="608E54E5" w14:textId="77777777" w:rsidR="00214CAD" w:rsidRPr="00A84F09" w:rsidRDefault="002E51FF" w:rsidP="001A5434">
      <w:pPr>
        <w:pStyle w:val="ListParagraph"/>
        <w:numPr>
          <w:ilvl w:val="0"/>
          <w:numId w:val="28"/>
        </w:numPr>
        <w:spacing w:line="360" w:lineRule="auto"/>
        <w:rPr>
          <w:b/>
        </w:rPr>
      </w:pPr>
      <w:r w:rsidRPr="00A84F09">
        <w:t xml:space="preserve">If there are </w:t>
      </w:r>
      <w:r w:rsidRPr="00A84F09">
        <w:rPr>
          <w:b/>
        </w:rPr>
        <w:t>no animal</w:t>
      </w:r>
      <w:r w:rsidRPr="00A84F09">
        <w:t xml:space="preserve">, display list with </w:t>
      </w:r>
      <w:r w:rsidRPr="00A84F09">
        <w:rPr>
          <w:bCs/>
        </w:rPr>
        <w:t>empty</w:t>
      </w:r>
      <w:r w:rsidRPr="00A84F09">
        <w:rPr>
          <w:b/>
        </w:rPr>
        <w:t xml:space="preserve"> </w:t>
      </w:r>
      <w:r w:rsidRPr="00A84F09">
        <w:t>content</w:t>
      </w:r>
    </w:p>
    <w:p w14:paraId="4F5BCCA0" w14:textId="77777777" w:rsidR="00640359" w:rsidRPr="00640359" w:rsidRDefault="002E51FF" w:rsidP="001A5434">
      <w:pPr>
        <w:pStyle w:val="ListParagraph"/>
        <w:numPr>
          <w:ilvl w:val="0"/>
          <w:numId w:val="28"/>
        </w:numPr>
        <w:spacing w:line="360" w:lineRule="auto"/>
        <w:rPr>
          <w:b/>
        </w:rPr>
      </w:pPr>
      <w:r w:rsidRPr="00A84F09">
        <w:t xml:space="preserve">Otherwise, </w:t>
      </w:r>
      <w:r>
        <w:t>the program will:</w:t>
      </w:r>
    </w:p>
    <w:p w14:paraId="0FC6047F" w14:textId="77777777" w:rsidR="005B03FA" w:rsidRPr="00A84F09" w:rsidRDefault="002E51FF" w:rsidP="003411C9">
      <w:pPr>
        <w:pStyle w:val="ListParagraph"/>
        <w:numPr>
          <w:ilvl w:val="0"/>
          <w:numId w:val="35"/>
        </w:numPr>
        <w:spacing w:line="360" w:lineRule="auto"/>
        <w:ind w:left="1170"/>
        <w:rPr>
          <w:b/>
        </w:rPr>
      </w:pPr>
      <w:r w:rsidRPr="003411C9">
        <w:rPr>
          <w:b/>
          <w:bCs/>
        </w:rPr>
        <w:t>Display</w:t>
      </w:r>
      <w:r w:rsidRPr="00A84F09">
        <w:t xml:space="preserve"> list of </w:t>
      </w:r>
      <w:r w:rsidRPr="00A84F09">
        <w:rPr>
          <w:bCs/>
        </w:rPr>
        <w:t>current active</w:t>
      </w:r>
      <w:r w:rsidRPr="00A84F09">
        <w:t xml:space="preserve"> zoo animals</w:t>
      </w:r>
    </w:p>
    <w:p w14:paraId="3AA744F8" w14:textId="77777777" w:rsidR="005B03FA" w:rsidRPr="00A84F09" w:rsidRDefault="002E51FF" w:rsidP="005B03FA">
      <w:pPr>
        <w:pStyle w:val="ListParagraph"/>
        <w:numPr>
          <w:ilvl w:val="0"/>
          <w:numId w:val="25"/>
        </w:numPr>
        <w:spacing w:line="360" w:lineRule="auto"/>
        <w:ind w:left="1170"/>
        <w:rPr>
          <w:b/>
        </w:rPr>
      </w:pPr>
      <w:r>
        <w:t xml:space="preserve">Ask the user to input </w:t>
      </w:r>
      <w:r w:rsidRPr="00FB5751">
        <w:rPr>
          <w:b/>
          <w:bCs/>
        </w:rPr>
        <w:t>choice option</w:t>
      </w:r>
      <w:r>
        <w:t xml:space="preserve">, which </w:t>
      </w:r>
      <w:r w:rsidRPr="00A84F09">
        <w:t xml:space="preserve">must be </w:t>
      </w:r>
      <w:r w:rsidRPr="00A84F09">
        <w:rPr>
          <w:b/>
        </w:rPr>
        <w:t>numeric</w:t>
      </w:r>
      <w:r w:rsidRPr="00A84F09">
        <w:t xml:space="preserve"> and between </w:t>
      </w:r>
      <w:r w:rsidRPr="00A84F09">
        <w:rPr>
          <w:b/>
        </w:rPr>
        <w:t>1</w:t>
      </w:r>
      <w:r w:rsidRPr="00A84F09">
        <w:t xml:space="preserve"> and the </w:t>
      </w:r>
      <w:r w:rsidR="00852161">
        <w:rPr>
          <w:b/>
        </w:rPr>
        <w:t xml:space="preserve">count of </w:t>
      </w:r>
      <w:r w:rsidRPr="00A84F09">
        <w:rPr>
          <w:b/>
        </w:rPr>
        <w:t>active zoo animal</w:t>
      </w:r>
    </w:p>
    <w:p w14:paraId="3E0DA6D9" w14:textId="77777777" w:rsidR="005B03FA" w:rsidRPr="00A84F09" w:rsidRDefault="002E51FF" w:rsidP="005B03FA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7A96BC65" wp14:editId="03C65EB7">
            <wp:extent cx="6210000" cy="4056532"/>
            <wp:effectExtent l="19050" t="19050" r="19685" b="203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48616" name=""/>
                    <pic:cNvPicPr/>
                  </pic:nvPicPr>
                  <pic:blipFill>
                    <a:blip r:embed="rId23"/>
                    <a:srcRect r="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4056532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6BAFC" w14:textId="77777777" w:rsidR="005B03FA" w:rsidRPr="00A84F09" w:rsidRDefault="002E51FF" w:rsidP="005B03FA">
      <w:pPr>
        <w:pStyle w:val="ListParagraph"/>
        <w:numPr>
          <w:ilvl w:val="0"/>
          <w:numId w:val="32"/>
        </w:numPr>
        <w:spacing w:line="360" w:lineRule="auto"/>
        <w:rPr>
          <w:b/>
        </w:rPr>
      </w:pPr>
      <w:r w:rsidRPr="00A84F09">
        <w:t>After that, display the parting message from the animal</w:t>
      </w:r>
    </w:p>
    <w:p w14:paraId="5F001B74" w14:textId="77777777" w:rsidR="00BF1B6A" w:rsidRPr="00A84F09" w:rsidRDefault="002E51FF" w:rsidP="00BF1B6A">
      <w:pPr>
        <w:pStyle w:val="ListParagraph"/>
        <w:numPr>
          <w:ilvl w:val="0"/>
          <w:numId w:val="25"/>
        </w:numPr>
        <w:spacing w:line="360" w:lineRule="auto"/>
        <w:ind w:left="1170"/>
        <w:rPr>
          <w:b/>
        </w:rPr>
      </w:pPr>
      <w:r w:rsidRPr="00A84F09">
        <w:t xml:space="preserve">Generate a </w:t>
      </w:r>
      <w:r w:rsidRPr="00A84F09">
        <w:rPr>
          <w:b/>
        </w:rPr>
        <w:t xml:space="preserve">random </w:t>
      </w:r>
      <w:r w:rsidRPr="00A84F09">
        <w:rPr>
          <w:bCs/>
        </w:rPr>
        <w:t>number</w:t>
      </w:r>
      <w:r w:rsidRPr="00A84F09">
        <w:t xml:space="preserve"> with the size of </w:t>
      </w:r>
      <w:r w:rsidRPr="00A84F09">
        <w:rPr>
          <w:b/>
        </w:rPr>
        <w:t xml:space="preserve">the current active </w:t>
      </w:r>
      <w:r w:rsidRPr="00A84F09">
        <w:rPr>
          <w:bCs/>
        </w:rPr>
        <w:t>zoo animal list</w:t>
      </w:r>
    </w:p>
    <w:p w14:paraId="222A1D0A" w14:textId="77777777" w:rsidR="005B03FA" w:rsidRPr="00A84F09" w:rsidRDefault="002E51FF" w:rsidP="005B03FA">
      <w:pPr>
        <w:pStyle w:val="ListParagraph"/>
        <w:numPr>
          <w:ilvl w:val="0"/>
          <w:numId w:val="25"/>
        </w:numPr>
        <w:spacing w:line="360" w:lineRule="auto"/>
        <w:ind w:left="1170"/>
        <w:rPr>
          <w:b/>
        </w:rPr>
      </w:pPr>
      <w:r w:rsidRPr="00A84F09">
        <w:t xml:space="preserve">If the </w:t>
      </w:r>
      <w:r w:rsidR="00CC7669" w:rsidRPr="00A84F09">
        <w:t>chosen</w:t>
      </w:r>
      <w:r w:rsidRPr="00A84F09">
        <w:t xml:space="preserve"> animal is a </w:t>
      </w:r>
      <w:r w:rsidRPr="00A84F09">
        <w:rPr>
          <w:bCs/>
        </w:rPr>
        <w:t>“</w:t>
      </w:r>
      <w:r w:rsidRPr="00A84F09">
        <w:rPr>
          <w:b/>
        </w:rPr>
        <w:t>canine</w:t>
      </w:r>
      <w:r w:rsidRPr="00A84F09">
        <w:rPr>
          <w:bCs/>
        </w:rPr>
        <w:t>”</w:t>
      </w:r>
    </w:p>
    <w:p w14:paraId="44A8D1B0" w14:textId="77777777" w:rsidR="005B03FA" w:rsidRPr="00A84F09" w:rsidRDefault="002E51FF" w:rsidP="005B03FA">
      <w:pPr>
        <w:pStyle w:val="ListParagraph"/>
        <w:numPr>
          <w:ilvl w:val="0"/>
          <w:numId w:val="31"/>
        </w:numPr>
        <w:spacing w:line="360" w:lineRule="auto"/>
        <w:ind w:left="1620"/>
        <w:rPr>
          <w:b/>
        </w:rPr>
      </w:pPr>
      <w:r w:rsidRPr="00A84F09">
        <w:t xml:space="preserve">If the </w:t>
      </w:r>
      <w:r w:rsidR="00CC7669">
        <w:t>random</w:t>
      </w:r>
      <w:r w:rsidRPr="00A84F09">
        <w:t xml:space="preserve"> number index on the list is also a </w:t>
      </w:r>
      <w:r w:rsidRPr="00A84F09">
        <w:rPr>
          <w:b/>
        </w:rPr>
        <w:t>canine</w:t>
      </w:r>
    </w:p>
    <w:p w14:paraId="1B812A9A" w14:textId="77777777" w:rsidR="00BF1B6A" w:rsidRPr="00A84F09" w:rsidRDefault="002E51FF" w:rsidP="005B03FA">
      <w:pPr>
        <w:pStyle w:val="ListParagraph"/>
        <w:numPr>
          <w:ilvl w:val="0"/>
          <w:numId w:val="31"/>
        </w:numPr>
        <w:spacing w:line="360" w:lineRule="auto"/>
        <w:ind w:left="1620"/>
        <w:rPr>
          <w:b/>
        </w:rPr>
      </w:pPr>
      <w:r w:rsidRPr="00A84F09">
        <w:t>Validate the random number index’s gender</w:t>
      </w:r>
    </w:p>
    <w:p w14:paraId="454C0B5F" w14:textId="77777777" w:rsidR="00BF1B6A" w:rsidRPr="00A84F09" w:rsidRDefault="002E51FF" w:rsidP="00533E86">
      <w:pPr>
        <w:pStyle w:val="ListParagraph"/>
        <w:numPr>
          <w:ilvl w:val="0"/>
          <w:numId w:val="34"/>
        </w:numPr>
        <w:spacing w:line="360" w:lineRule="auto"/>
        <w:ind w:left="1985"/>
        <w:rPr>
          <w:b/>
        </w:rPr>
      </w:pPr>
      <w:r w:rsidRPr="00A84F09">
        <w:t xml:space="preserve">If both </w:t>
      </w:r>
      <w:r w:rsidR="00704D54" w:rsidRPr="00A84F09">
        <w:t>genders</w:t>
      </w:r>
      <w:r w:rsidRPr="00A84F09">
        <w:t xml:space="preserve"> are different from each other, display message</w:t>
      </w:r>
      <w:r w:rsidRPr="00A84F09">
        <w:rPr>
          <w:b/>
        </w:rPr>
        <w:t xml:space="preserve"> </w:t>
      </w:r>
      <w:r w:rsidRPr="00A84F09">
        <w:rPr>
          <w:bCs/>
        </w:rPr>
        <w:t>“</w:t>
      </w:r>
      <w:r w:rsidRPr="00A84F09">
        <w:rPr>
          <w:b/>
        </w:rPr>
        <w:t>ruff ruff &lt;3</w:t>
      </w:r>
      <w:r w:rsidRPr="00A84F09">
        <w:rPr>
          <w:bCs/>
        </w:rPr>
        <w:t>”</w:t>
      </w:r>
      <w:r w:rsidRPr="00A84F09">
        <w:rPr>
          <w:b/>
        </w:rPr>
        <w:t xml:space="preserve"> </w:t>
      </w:r>
      <w:r w:rsidRPr="00A84F09">
        <w:t xml:space="preserve">and </w:t>
      </w:r>
      <w:r w:rsidRPr="00A84F09">
        <w:rPr>
          <w:bCs/>
        </w:rPr>
        <w:t>remove</w:t>
      </w:r>
      <w:r w:rsidRPr="00A84F09">
        <w:t xml:space="preserve"> </w:t>
      </w:r>
      <w:r w:rsidRPr="00A84F09">
        <w:rPr>
          <w:b/>
          <w:bCs/>
        </w:rPr>
        <w:t>both</w:t>
      </w:r>
      <w:r w:rsidRPr="00A84F09">
        <w:t xml:space="preserve"> animal</w:t>
      </w:r>
    </w:p>
    <w:p w14:paraId="115D028C" w14:textId="77777777" w:rsidR="00BF1B6A" w:rsidRDefault="002E51FF" w:rsidP="00533E86">
      <w:pPr>
        <w:pStyle w:val="ListParagraph"/>
        <w:numPr>
          <w:ilvl w:val="0"/>
          <w:numId w:val="34"/>
        </w:numPr>
        <w:spacing w:line="360" w:lineRule="auto"/>
        <w:ind w:left="1985"/>
        <w:rPr>
          <w:b/>
        </w:rPr>
      </w:pPr>
      <w:r w:rsidRPr="00A84F09">
        <w:t>Else, display message</w:t>
      </w:r>
      <w:r w:rsidRPr="00A84F09">
        <w:rPr>
          <w:b/>
        </w:rPr>
        <w:t xml:space="preserve"> </w:t>
      </w:r>
      <w:r w:rsidRPr="00A84F09">
        <w:rPr>
          <w:bCs/>
        </w:rPr>
        <w:t>“</w:t>
      </w:r>
      <w:r w:rsidRPr="00A84F09">
        <w:rPr>
          <w:b/>
        </w:rPr>
        <w:t>awooo!!</w:t>
      </w:r>
      <w:r w:rsidRPr="00A84F09">
        <w:rPr>
          <w:bCs/>
        </w:rPr>
        <w:t>”</w:t>
      </w:r>
      <w:r w:rsidRPr="00A84F09">
        <w:t xml:space="preserve"> and remove the </w:t>
      </w:r>
      <w:r w:rsidRPr="00A84F09">
        <w:rPr>
          <w:b/>
          <w:bCs/>
        </w:rPr>
        <w:t>picked</w:t>
      </w:r>
      <w:r w:rsidRPr="00A84F09">
        <w:t xml:space="preserve"> animal</w:t>
      </w:r>
      <w:r w:rsidRPr="00A84F09">
        <w:rPr>
          <w:b/>
        </w:rPr>
        <w:t xml:space="preserve"> </w:t>
      </w:r>
    </w:p>
    <w:p w14:paraId="38376FD4" w14:textId="77777777" w:rsidR="00CA6635" w:rsidRPr="00CA6635" w:rsidRDefault="002E51FF" w:rsidP="00CA6635">
      <w:pPr>
        <w:spacing w:line="36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6C2C34DF" wp14:editId="76F53729">
            <wp:extent cx="6210000" cy="1471898"/>
            <wp:effectExtent l="19050" t="19050" r="19685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19577" name=""/>
                    <pic:cNvPicPr/>
                  </pic:nvPicPr>
                  <pic:blipFill>
                    <a:blip r:embed="rId24"/>
                    <a:srcRect r="1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1471898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9EFFB" w14:textId="77777777" w:rsidR="00660575" w:rsidRPr="00660575" w:rsidRDefault="002E51FF" w:rsidP="00660575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38520C51" wp14:editId="3EAF52F9">
            <wp:extent cx="6210000" cy="1110476"/>
            <wp:effectExtent l="19050" t="19050" r="1968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31518" name=""/>
                    <pic:cNvPicPr/>
                  </pic:nvPicPr>
                  <pic:blipFill>
                    <a:blip r:embed="rId25"/>
                    <a:srcRect r="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1110476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85376" w14:textId="77777777" w:rsidR="005B03FA" w:rsidRPr="00A84F09" w:rsidRDefault="002E51FF" w:rsidP="005B03FA">
      <w:pPr>
        <w:pStyle w:val="ListParagraph"/>
        <w:numPr>
          <w:ilvl w:val="0"/>
          <w:numId w:val="25"/>
        </w:numPr>
        <w:spacing w:line="360" w:lineRule="auto"/>
        <w:ind w:left="1170"/>
        <w:rPr>
          <w:b/>
        </w:rPr>
      </w:pPr>
      <w:r w:rsidRPr="00A84F09">
        <w:t xml:space="preserve">If the </w:t>
      </w:r>
      <w:r w:rsidR="00355A7C" w:rsidRPr="00A84F09">
        <w:t>chosen</w:t>
      </w:r>
      <w:r w:rsidRPr="00A84F09">
        <w:t xml:space="preserve"> animal is a </w:t>
      </w:r>
      <w:r w:rsidRPr="00A84F09">
        <w:rPr>
          <w:bCs/>
        </w:rPr>
        <w:t>“</w:t>
      </w:r>
      <w:r w:rsidRPr="00A84F09">
        <w:rPr>
          <w:b/>
        </w:rPr>
        <w:t>feline</w:t>
      </w:r>
      <w:r w:rsidRPr="00A84F09">
        <w:rPr>
          <w:bCs/>
        </w:rPr>
        <w:t>”</w:t>
      </w:r>
    </w:p>
    <w:p w14:paraId="0976C98F" w14:textId="77777777" w:rsidR="00BF1B6A" w:rsidRPr="00A84F09" w:rsidRDefault="002E51FF" w:rsidP="00BF1B6A">
      <w:pPr>
        <w:pStyle w:val="ListParagraph"/>
        <w:numPr>
          <w:ilvl w:val="0"/>
          <w:numId w:val="31"/>
        </w:numPr>
        <w:spacing w:line="360" w:lineRule="auto"/>
        <w:ind w:left="1620"/>
        <w:rPr>
          <w:b/>
        </w:rPr>
      </w:pPr>
      <w:r w:rsidRPr="00A84F09">
        <w:t xml:space="preserve">If the </w:t>
      </w:r>
      <w:r w:rsidR="00355A7C">
        <w:t>random</w:t>
      </w:r>
      <w:r w:rsidRPr="00A84F09">
        <w:t xml:space="preserve"> number index on the list is also a </w:t>
      </w:r>
      <w:r w:rsidRPr="00A84F09">
        <w:rPr>
          <w:b/>
        </w:rPr>
        <w:t>feline</w:t>
      </w:r>
    </w:p>
    <w:p w14:paraId="2D1F37CF" w14:textId="77777777" w:rsidR="00BF1B6A" w:rsidRPr="00A84F09" w:rsidRDefault="002E51FF" w:rsidP="00BF1B6A">
      <w:pPr>
        <w:pStyle w:val="ListParagraph"/>
        <w:numPr>
          <w:ilvl w:val="0"/>
          <w:numId w:val="31"/>
        </w:numPr>
        <w:spacing w:line="360" w:lineRule="auto"/>
        <w:ind w:left="1620"/>
        <w:rPr>
          <w:b/>
        </w:rPr>
      </w:pPr>
      <w:r w:rsidRPr="00A84F09">
        <w:t>Validate the random number index’s gender</w:t>
      </w:r>
    </w:p>
    <w:p w14:paraId="21ACD745" w14:textId="77777777" w:rsidR="00BF1B6A" w:rsidRPr="00A84F09" w:rsidRDefault="002E51FF" w:rsidP="00533E86">
      <w:pPr>
        <w:pStyle w:val="ListParagraph"/>
        <w:numPr>
          <w:ilvl w:val="0"/>
          <w:numId w:val="34"/>
        </w:numPr>
        <w:spacing w:line="360" w:lineRule="auto"/>
        <w:ind w:left="1985"/>
        <w:rPr>
          <w:b/>
        </w:rPr>
      </w:pPr>
      <w:r w:rsidRPr="00A84F09">
        <w:t xml:space="preserve">If both </w:t>
      </w:r>
      <w:r w:rsidR="00FE6A67" w:rsidRPr="00A84F09">
        <w:t>genders</w:t>
      </w:r>
      <w:r w:rsidRPr="00A84F09">
        <w:t xml:space="preserve"> are different from each other, display message</w:t>
      </w:r>
      <w:r w:rsidRPr="00A84F09">
        <w:rPr>
          <w:b/>
        </w:rPr>
        <w:t xml:space="preserve"> </w:t>
      </w:r>
      <w:r w:rsidRPr="00A84F09">
        <w:rPr>
          <w:bCs/>
        </w:rPr>
        <w:t>“</w:t>
      </w:r>
      <w:r w:rsidRPr="00A84F09">
        <w:rPr>
          <w:b/>
        </w:rPr>
        <w:t>meow meow &lt;3</w:t>
      </w:r>
      <w:r w:rsidRPr="00A84F09">
        <w:rPr>
          <w:bCs/>
        </w:rPr>
        <w:t>”</w:t>
      </w:r>
      <w:r w:rsidRPr="00A84F09">
        <w:rPr>
          <w:b/>
        </w:rPr>
        <w:t xml:space="preserve"> </w:t>
      </w:r>
      <w:r w:rsidRPr="00A84F09">
        <w:t xml:space="preserve">and </w:t>
      </w:r>
      <w:r w:rsidRPr="00A84F09">
        <w:rPr>
          <w:bCs/>
        </w:rPr>
        <w:t>remove</w:t>
      </w:r>
      <w:r w:rsidRPr="00A84F09">
        <w:t xml:space="preserve"> </w:t>
      </w:r>
      <w:r w:rsidRPr="00A84F09">
        <w:rPr>
          <w:b/>
          <w:bCs/>
        </w:rPr>
        <w:t>both</w:t>
      </w:r>
      <w:r w:rsidRPr="00A84F09">
        <w:t xml:space="preserve"> animal</w:t>
      </w:r>
    </w:p>
    <w:p w14:paraId="7ECB2816" w14:textId="77777777" w:rsidR="005B03FA" w:rsidRPr="00660575" w:rsidRDefault="002E51FF" w:rsidP="00533E86">
      <w:pPr>
        <w:pStyle w:val="ListParagraph"/>
        <w:numPr>
          <w:ilvl w:val="0"/>
          <w:numId w:val="34"/>
        </w:numPr>
        <w:spacing w:line="360" w:lineRule="auto"/>
        <w:ind w:left="1985"/>
        <w:rPr>
          <w:b/>
        </w:rPr>
      </w:pPr>
      <w:r w:rsidRPr="00A84F09">
        <w:t>Else, display message</w:t>
      </w:r>
      <w:r w:rsidRPr="00A84F09">
        <w:rPr>
          <w:b/>
        </w:rPr>
        <w:t xml:space="preserve"> </w:t>
      </w:r>
      <w:r w:rsidRPr="00A84F09">
        <w:rPr>
          <w:bCs/>
        </w:rPr>
        <w:t>“</w:t>
      </w:r>
      <w:r w:rsidRPr="00A84F09">
        <w:rPr>
          <w:b/>
        </w:rPr>
        <w:t>hiss!!</w:t>
      </w:r>
      <w:r w:rsidRPr="00A84F09">
        <w:rPr>
          <w:bCs/>
        </w:rPr>
        <w:t>”</w:t>
      </w:r>
      <w:r w:rsidRPr="00A84F09">
        <w:t xml:space="preserve"> and remove the </w:t>
      </w:r>
      <w:r w:rsidRPr="00A84F09">
        <w:rPr>
          <w:b/>
          <w:bCs/>
        </w:rPr>
        <w:t>picked</w:t>
      </w:r>
      <w:r w:rsidRPr="00A84F09">
        <w:t xml:space="preserve"> animal</w:t>
      </w:r>
    </w:p>
    <w:p w14:paraId="52CDD2C5" w14:textId="77777777" w:rsidR="00660575" w:rsidRPr="00660575" w:rsidRDefault="002E51FF" w:rsidP="00660575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670EE23C" wp14:editId="410A1873">
            <wp:extent cx="6221433" cy="1360805"/>
            <wp:effectExtent l="19050" t="19050" r="27305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07784" name=""/>
                    <pic:cNvPicPr/>
                  </pic:nvPicPr>
                  <pic:blipFill>
                    <a:blip r:embed="rId26"/>
                    <a:srcRect r="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433" cy="1360805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BB64B" w14:textId="77777777" w:rsidR="0087394E" w:rsidRPr="00A84F09" w:rsidRDefault="002E51FF" w:rsidP="0087394E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3B58C8E6" wp14:editId="581FE037">
            <wp:extent cx="6221095" cy="1394460"/>
            <wp:effectExtent l="19050" t="19050" r="27305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20128" name=""/>
                    <pic:cNvPicPr/>
                  </pic:nvPicPr>
                  <pic:blipFill>
                    <a:blip r:embed="rId27"/>
                    <a:srcRect r="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1394460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D3635" w14:textId="77777777" w:rsidR="00BF1B6A" w:rsidRPr="00A84F09" w:rsidRDefault="002E51FF" w:rsidP="00BF1B6A">
      <w:pPr>
        <w:pStyle w:val="ListParagraph"/>
        <w:numPr>
          <w:ilvl w:val="0"/>
          <w:numId w:val="32"/>
        </w:numPr>
        <w:spacing w:line="360" w:lineRule="auto"/>
        <w:rPr>
          <w:b/>
        </w:rPr>
      </w:pPr>
      <w:r w:rsidRPr="00A84F09">
        <w:t>Finally, return to the main menu</w:t>
      </w:r>
    </w:p>
    <w:p w14:paraId="40857CB9" w14:textId="77777777" w:rsidR="009F4874" w:rsidRPr="009F4874" w:rsidRDefault="002E51FF" w:rsidP="00E36939">
      <w:pPr>
        <w:pStyle w:val="ListParagraph"/>
        <w:numPr>
          <w:ilvl w:val="0"/>
          <w:numId w:val="22"/>
        </w:numPr>
        <w:snapToGrid w:val="0"/>
        <w:spacing w:after="240" w:line="360" w:lineRule="auto"/>
        <w:ind w:left="360"/>
        <w:contextualSpacing w:val="0"/>
        <w:rPr>
          <w:b/>
        </w:rPr>
      </w:pPr>
      <w:r w:rsidRPr="00A84F09">
        <w:t>If user choose menu 5, then</w:t>
      </w:r>
      <w:r w:rsidR="00FF38C5" w:rsidRPr="00A84F09">
        <w:t xml:space="preserve"> </w:t>
      </w:r>
      <w:r>
        <w:t>the program will be closed</w:t>
      </w:r>
    </w:p>
    <w:p w14:paraId="5C0EAD95" w14:textId="77777777" w:rsidR="00977C64" w:rsidRPr="009D584C" w:rsidRDefault="002E51FF" w:rsidP="009D584C">
      <w:pPr>
        <w:spacing w:line="360" w:lineRule="auto"/>
        <w:jc w:val="center"/>
        <w:rPr>
          <w:b/>
        </w:rPr>
      </w:pPr>
      <w:r w:rsidRPr="00A84F09">
        <w:rPr>
          <w:b/>
        </w:rPr>
        <w:t>Please ask your teaching assistant if there are any related questions.</w:t>
      </w:r>
    </w:p>
    <w:sectPr w:rsidR="00977C64" w:rsidRPr="009D584C" w:rsidSect="00DF2179">
      <w:headerReference w:type="default" r:id="rId28"/>
      <w:footerReference w:type="default" r:id="rId29"/>
      <w:headerReference w:type="first" r:id="rId30"/>
      <w:footerReference w:type="first" r:id="rId31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ntonius Wijaya" w:date="2020-02-03T09:56:00Z" w:initials="AW">
    <w:p w14:paraId="46FBF5C6" w14:textId="1C9D6F70" w:rsidR="00232CD4" w:rsidRDefault="00232CD4">
      <w:pPr>
        <w:pStyle w:val="CommentText"/>
      </w:pPr>
      <w:r>
        <w:rPr>
          <w:rStyle w:val="CommentReference"/>
        </w:rPr>
        <w:annotationRef/>
      </w:r>
      <w:r>
        <w:t>Ini beda ama 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FBF5C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FBF5C6" w16cid:durableId="21E26C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93057" w14:textId="77777777" w:rsidR="00E201BB" w:rsidRDefault="00E201BB">
      <w:r>
        <w:separator/>
      </w:r>
    </w:p>
  </w:endnote>
  <w:endnote w:type="continuationSeparator" w:id="0">
    <w:p w14:paraId="10552803" w14:textId="77777777" w:rsidR="00E201BB" w:rsidRDefault="00E20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7F187" w14:textId="77777777" w:rsidR="005B66A9" w:rsidRDefault="002E51FF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D9C97F0" wp14:editId="1B7D933A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2049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59264" from="0,3.5pt" to="522pt,3.5pt"/>
          </w:pict>
        </mc:Fallback>
      </mc:AlternateContent>
    </w:r>
  </w:p>
  <w:p w14:paraId="4879A51B" w14:textId="77777777" w:rsidR="005B66A9" w:rsidRPr="00127F6B" w:rsidRDefault="002E51FF" w:rsidP="003F71D2">
    <w:pPr>
      <w:tabs>
        <w:tab w:val="left" w:pos="1080"/>
      </w:tabs>
      <w:rPr>
        <w:sz w:val="22"/>
        <w:szCs w:val="22"/>
        <w:lang w:val="id-ID"/>
      </w:rPr>
    </w:pPr>
    <w:r w:rsidRPr="00127F6B">
      <w:rPr>
        <w:sz w:val="22"/>
        <w:szCs w:val="22"/>
      </w:rPr>
      <w:t>Page</w:t>
    </w:r>
    <w:r w:rsidRPr="00127F6B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127F6B">
          <w:rPr>
            <w:sz w:val="22"/>
            <w:szCs w:val="22"/>
            <w:lang w:val="id-ID"/>
          </w:rPr>
          <w:fldChar w:fldCharType="begin"/>
        </w:r>
        <w:r w:rsidRPr="00127F6B">
          <w:rPr>
            <w:sz w:val="22"/>
            <w:szCs w:val="22"/>
            <w:lang w:val="id-ID"/>
          </w:rPr>
          <w:instrText xml:space="preserve"> PAGE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  <w:r w:rsidRPr="00127F6B">
          <w:rPr>
            <w:sz w:val="22"/>
            <w:szCs w:val="22"/>
            <w:lang w:val="id-ID"/>
          </w:rPr>
          <w:t xml:space="preserve"> of </w:t>
        </w:r>
        <w:r w:rsidR="00151847" w:rsidRPr="00127F6B">
          <w:rPr>
            <w:sz w:val="22"/>
            <w:szCs w:val="22"/>
            <w:lang w:val="id-ID"/>
          </w:rPr>
          <w:fldChar w:fldCharType="begin"/>
        </w:r>
        <w:r w:rsidRPr="00127F6B">
          <w:rPr>
            <w:sz w:val="22"/>
            <w:szCs w:val="22"/>
            <w:lang w:val="id-ID"/>
          </w:rPr>
          <w:instrText xml:space="preserve"> NUMPAGES 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</w:sdtContent>
    </w:sdt>
  </w:p>
  <w:p w14:paraId="7DBFC735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20835" w14:textId="77777777" w:rsidR="005B66A9" w:rsidRDefault="002E51FF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85E506" wp14:editId="1AAFDF90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2050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1312" from="-0.75pt,2.25pt" to="521.25pt,2.25pt"/>
          </w:pict>
        </mc:Fallback>
      </mc:AlternateContent>
    </w:r>
  </w:p>
  <w:p w14:paraId="7221BDF4" w14:textId="77777777" w:rsidR="005B66A9" w:rsidRPr="005F794B" w:rsidRDefault="002E51FF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13813EA4" w14:textId="77777777" w:rsidR="005B66A9" w:rsidRPr="005F794B" w:rsidRDefault="002E51FF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04CDCF0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19509" w14:textId="77777777" w:rsidR="00E201BB" w:rsidRDefault="00E201BB">
      <w:r>
        <w:separator/>
      </w:r>
    </w:p>
  </w:footnote>
  <w:footnote w:type="continuationSeparator" w:id="0">
    <w:p w14:paraId="1DF112C7" w14:textId="77777777" w:rsidR="00E201BB" w:rsidRDefault="00E20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67265C" w14:paraId="6D1CC7CC" w14:textId="77777777" w:rsidTr="005D0782">
      <w:tc>
        <w:tcPr>
          <w:tcW w:w="5220" w:type="dxa"/>
        </w:tcPr>
        <w:p w14:paraId="60887164" w14:textId="77777777" w:rsidR="005D0782" w:rsidRPr="009A0FCD" w:rsidRDefault="009A0FCD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6D72EDE1" w14:textId="77777777" w:rsidR="005D0782" w:rsidRDefault="002E51FF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0429CF14" w14:textId="77777777" w:rsidR="005B66A9" w:rsidRDefault="002E51FF" w:rsidP="005D0782">
    <w:pPr>
      <w:pStyle w:val="Header"/>
      <w:tabs>
        <w:tab w:val="clear" w:pos="9360"/>
      </w:tabs>
    </w:pPr>
    <w:r>
      <w:tab/>
    </w:r>
  </w:p>
  <w:p w14:paraId="52F9F061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D6DBB" w14:textId="77777777" w:rsidR="005B66A9" w:rsidRDefault="002E51FF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msoC7EA"/>
      </v:shape>
    </w:pict>
  </w:numPicBullet>
  <w:abstractNum w:abstractNumId="0" w15:restartNumberingAfterBreak="0">
    <w:nsid w:val="02D71FB7"/>
    <w:multiLevelType w:val="hybridMultilevel"/>
    <w:tmpl w:val="0A0E1530"/>
    <w:lvl w:ilvl="0" w:tplc="85BCDE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36A1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C63B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DEF2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1081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C3025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825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3898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74A9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5476D7"/>
    <w:multiLevelType w:val="hybridMultilevel"/>
    <w:tmpl w:val="35E4B566"/>
    <w:lvl w:ilvl="0" w:tplc="23722BF2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276823D6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DAAAE14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DBF27CFE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8EB2E0C2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78C42D2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6C865A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B282CC22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D518B1A8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32D6AC7"/>
    <w:multiLevelType w:val="hybridMultilevel"/>
    <w:tmpl w:val="699CFFF4"/>
    <w:lvl w:ilvl="0" w:tplc="94E498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2E447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BEEF2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992160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E6B01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E6C324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586B3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AD008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D60EB4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7808E4"/>
    <w:multiLevelType w:val="hybridMultilevel"/>
    <w:tmpl w:val="96E8CFF6"/>
    <w:lvl w:ilvl="0" w:tplc="DA267DEC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1" w:tplc="2ECCBB5C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616038DA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EE2CE5A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D082BB5A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FE60322A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E0D28C04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F5A4B4A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D16CCEF0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1A9615EB"/>
    <w:multiLevelType w:val="hybridMultilevel"/>
    <w:tmpl w:val="13E0D000"/>
    <w:lvl w:ilvl="0" w:tplc="0026176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C5BEC56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534E55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BAA891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CEE92D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E7E47E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20EA15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F20229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5FAD5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47373D"/>
    <w:multiLevelType w:val="hybridMultilevel"/>
    <w:tmpl w:val="965EF86A"/>
    <w:lvl w:ilvl="0" w:tplc="D9DA397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3170F08C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C8C6CAD0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B6FD2A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DD1ADDF2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3AF8CC36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E8C2F724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A47CBDE4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83329730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1B611DEF"/>
    <w:multiLevelType w:val="hybridMultilevel"/>
    <w:tmpl w:val="835E2D1A"/>
    <w:lvl w:ilvl="0" w:tplc="4A9E13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92C3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68D9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D65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A21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4274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E0A3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7AF4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909A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040CF"/>
    <w:multiLevelType w:val="hybridMultilevel"/>
    <w:tmpl w:val="21AC0A1A"/>
    <w:lvl w:ilvl="0" w:tplc="43687AD8">
      <w:start w:val="1"/>
      <w:numFmt w:val="decimal"/>
      <w:lvlText w:val="%1."/>
      <w:lvlJc w:val="left"/>
      <w:pPr>
        <w:ind w:left="1080" w:hanging="360"/>
      </w:pPr>
    </w:lvl>
    <w:lvl w:ilvl="1" w:tplc="511C0410" w:tentative="1">
      <w:start w:val="1"/>
      <w:numFmt w:val="lowerLetter"/>
      <w:lvlText w:val="%2."/>
      <w:lvlJc w:val="left"/>
      <w:pPr>
        <w:ind w:left="1800" w:hanging="360"/>
      </w:pPr>
    </w:lvl>
    <w:lvl w:ilvl="2" w:tplc="42B6A4F2" w:tentative="1">
      <w:start w:val="1"/>
      <w:numFmt w:val="lowerRoman"/>
      <w:lvlText w:val="%3."/>
      <w:lvlJc w:val="right"/>
      <w:pPr>
        <w:ind w:left="2520" w:hanging="180"/>
      </w:pPr>
    </w:lvl>
    <w:lvl w:ilvl="3" w:tplc="78A847E8" w:tentative="1">
      <w:start w:val="1"/>
      <w:numFmt w:val="decimal"/>
      <w:lvlText w:val="%4."/>
      <w:lvlJc w:val="left"/>
      <w:pPr>
        <w:ind w:left="3240" w:hanging="360"/>
      </w:pPr>
    </w:lvl>
    <w:lvl w:ilvl="4" w:tplc="F92250D0" w:tentative="1">
      <w:start w:val="1"/>
      <w:numFmt w:val="lowerLetter"/>
      <w:lvlText w:val="%5."/>
      <w:lvlJc w:val="left"/>
      <w:pPr>
        <w:ind w:left="3960" w:hanging="360"/>
      </w:pPr>
    </w:lvl>
    <w:lvl w:ilvl="5" w:tplc="B02C34D2" w:tentative="1">
      <w:start w:val="1"/>
      <w:numFmt w:val="lowerRoman"/>
      <w:lvlText w:val="%6."/>
      <w:lvlJc w:val="right"/>
      <w:pPr>
        <w:ind w:left="4680" w:hanging="180"/>
      </w:pPr>
    </w:lvl>
    <w:lvl w:ilvl="6" w:tplc="A5D2F59A" w:tentative="1">
      <w:start w:val="1"/>
      <w:numFmt w:val="decimal"/>
      <w:lvlText w:val="%7."/>
      <w:lvlJc w:val="left"/>
      <w:pPr>
        <w:ind w:left="5400" w:hanging="360"/>
      </w:pPr>
    </w:lvl>
    <w:lvl w:ilvl="7" w:tplc="DABCFF94" w:tentative="1">
      <w:start w:val="1"/>
      <w:numFmt w:val="lowerLetter"/>
      <w:lvlText w:val="%8."/>
      <w:lvlJc w:val="left"/>
      <w:pPr>
        <w:ind w:left="6120" w:hanging="360"/>
      </w:pPr>
    </w:lvl>
    <w:lvl w:ilvl="8" w:tplc="62A2467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B3391A"/>
    <w:multiLevelType w:val="hybridMultilevel"/>
    <w:tmpl w:val="D652A5EE"/>
    <w:lvl w:ilvl="0" w:tplc="C3B2FACC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1" w:tplc="ECCE4336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DA021716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140E620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FB7ED8A4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C472E34E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C980CCD8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13621EE6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E05E1AC0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2BD96959"/>
    <w:multiLevelType w:val="hybridMultilevel"/>
    <w:tmpl w:val="92E0295E"/>
    <w:lvl w:ilvl="0" w:tplc="920AF9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9C62CA5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E8E8F1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AB8459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012C03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F8697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CE680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35E364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1FE5C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735133"/>
    <w:multiLevelType w:val="hybridMultilevel"/>
    <w:tmpl w:val="310E5D6E"/>
    <w:lvl w:ilvl="0" w:tplc="B5AC0DC8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1" w:tplc="19808ED8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753274C6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A9E62C8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20D84B82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3D041E2E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3266F440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C076005A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F6361584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2F1900AA"/>
    <w:multiLevelType w:val="hybridMultilevel"/>
    <w:tmpl w:val="D85E203E"/>
    <w:lvl w:ilvl="0" w:tplc="195680D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222112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30859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5067E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BD27D9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C66336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1258C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ADE30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958C24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220E74"/>
    <w:multiLevelType w:val="hybridMultilevel"/>
    <w:tmpl w:val="65B42596"/>
    <w:lvl w:ilvl="0" w:tplc="6A6C21C2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7BD61F10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58A79B0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C8087A3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916C75E2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E43EBA74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AAEEECF8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8350F37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AD36A056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3F83575B"/>
    <w:multiLevelType w:val="hybridMultilevel"/>
    <w:tmpl w:val="C3587AE0"/>
    <w:lvl w:ilvl="0" w:tplc="DF4049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6B4A7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F654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4EBB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84A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542E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04E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467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0A2C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642B3"/>
    <w:multiLevelType w:val="hybridMultilevel"/>
    <w:tmpl w:val="1174064C"/>
    <w:lvl w:ilvl="0" w:tplc="D812CFB6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254E85F8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92E717E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62B2B024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E3DE6C4E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5102297E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2F52BBAA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20CCBC3A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A3D80CC0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3817045"/>
    <w:multiLevelType w:val="hybridMultilevel"/>
    <w:tmpl w:val="57408AC8"/>
    <w:lvl w:ilvl="0" w:tplc="33140CD2">
      <w:start w:val="1"/>
      <w:numFmt w:val="bullet"/>
      <w:lvlText w:val=""/>
      <w:lvlJc w:val="left"/>
      <w:pPr>
        <w:ind w:left="3060" w:hanging="360"/>
      </w:pPr>
      <w:rPr>
        <w:rFonts w:ascii="Wingdings" w:hAnsi="Wingdings" w:hint="default"/>
      </w:rPr>
    </w:lvl>
    <w:lvl w:ilvl="1" w:tplc="3036E12E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1C9CEADA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2DD25A4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93E8D352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806086FE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E386C0E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D278CE48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54BC47EA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1" w15:restartNumberingAfterBreak="0">
    <w:nsid w:val="44BC100C"/>
    <w:multiLevelType w:val="hybridMultilevel"/>
    <w:tmpl w:val="18387AB0"/>
    <w:lvl w:ilvl="0" w:tplc="A7FE628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7FC4D9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D1C1AA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E401A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90FE6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9387FF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A0E24E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342E54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4101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184828"/>
    <w:multiLevelType w:val="hybridMultilevel"/>
    <w:tmpl w:val="09A696DC"/>
    <w:lvl w:ilvl="0" w:tplc="99FE2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B814D6" w:tentative="1">
      <w:start w:val="1"/>
      <w:numFmt w:val="lowerLetter"/>
      <w:lvlText w:val="%2."/>
      <w:lvlJc w:val="left"/>
      <w:pPr>
        <w:ind w:left="1440" w:hanging="360"/>
      </w:pPr>
    </w:lvl>
    <w:lvl w:ilvl="2" w:tplc="AB50A496" w:tentative="1">
      <w:start w:val="1"/>
      <w:numFmt w:val="lowerRoman"/>
      <w:lvlText w:val="%3."/>
      <w:lvlJc w:val="right"/>
      <w:pPr>
        <w:ind w:left="2160" w:hanging="180"/>
      </w:pPr>
    </w:lvl>
    <w:lvl w:ilvl="3" w:tplc="7A42BB18" w:tentative="1">
      <w:start w:val="1"/>
      <w:numFmt w:val="decimal"/>
      <w:lvlText w:val="%4."/>
      <w:lvlJc w:val="left"/>
      <w:pPr>
        <w:ind w:left="2880" w:hanging="360"/>
      </w:pPr>
    </w:lvl>
    <w:lvl w:ilvl="4" w:tplc="08808D22" w:tentative="1">
      <w:start w:val="1"/>
      <w:numFmt w:val="lowerLetter"/>
      <w:lvlText w:val="%5."/>
      <w:lvlJc w:val="left"/>
      <w:pPr>
        <w:ind w:left="3600" w:hanging="360"/>
      </w:pPr>
    </w:lvl>
    <w:lvl w:ilvl="5" w:tplc="DD84AD1E" w:tentative="1">
      <w:start w:val="1"/>
      <w:numFmt w:val="lowerRoman"/>
      <w:lvlText w:val="%6."/>
      <w:lvlJc w:val="right"/>
      <w:pPr>
        <w:ind w:left="4320" w:hanging="180"/>
      </w:pPr>
    </w:lvl>
    <w:lvl w:ilvl="6" w:tplc="EE140574" w:tentative="1">
      <w:start w:val="1"/>
      <w:numFmt w:val="decimal"/>
      <w:lvlText w:val="%7."/>
      <w:lvlJc w:val="left"/>
      <w:pPr>
        <w:ind w:left="5040" w:hanging="360"/>
      </w:pPr>
    </w:lvl>
    <w:lvl w:ilvl="7" w:tplc="7FF0B22A" w:tentative="1">
      <w:start w:val="1"/>
      <w:numFmt w:val="lowerLetter"/>
      <w:lvlText w:val="%8."/>
      <w:lvlJc w:val="left"/>
      <w:pPr>
        <w:ind w:left="5760" w:hanging="360"/>
      </w:pPr>
    </w:lvl>
    <w:lvl w:ilvl="8" w:tplc="6FFEE7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B13409"/>
    <w:multiLevelType w:val="hybridMultilevel"/>
    <w:tmpl w:val="171CF3AC"/>
    <w:lvl w:ilvl="0" w:tplc="BFAE1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9C7B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5EBE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CF0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C2C0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DC4C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E5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AF5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200C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03A44"/>
    <w:multiLevelType w:val="hybridMultilevel"/>
    <w:tmpl w:val="4B6A72FA"/>
    <w:lvl w:ilvl="0" w:tplc="37C4B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D08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B447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F2F6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85B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1232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F64E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AA5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C6F6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74F2BA9"/>
    <w:multiLevelType w:val="hybridMultilevel"/>
    <w:tmpl w:val="375C5464"/>
    <w:lvl w:ilvl="0" w:tplc="959C1F44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D0329026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AA32ABEA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9B7680E6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62389884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95320ADC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EBBA0754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95B49058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117E4E32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7C86BC1"/>
    <w:multiLevelType w:val="hybridMultilevel"/>
    <w:tmpl w:val="1E62E2FE"/>
    <w:lvl w:ilvl="0" w:tplc="0DD4F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5CBC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0863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4AC9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32E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5E8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C0B5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84BC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5654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A42A95"/>
    <w:multiLevelType w:val="hybridMultilevel"/>
    <w:tmpl w:val="8870BD8C"/>
    <w:lvl w:ilvl="0" w:tplc="06DEE57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566A47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33272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7044D7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443F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24C18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20CA05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866B0F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EDEB7C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5F58FF"/>
    <w:multiLevelType w:val="hybridMultilevel"/>
    <w:tmpl w:val="00808766"/>
    <w:lvl w:ilvl="0" w:tplc="986019CA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1" w:tplc="E3C0FFE0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CCD82A18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53BE0FAE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E7D20AAA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94BC6BA4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F818566E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1ED67052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5CA6BAEE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1" w15:restartNumberingAfterBreak="0">
    <w:nsid w:val="5E065773"/>
    <w:multiLevelType w:val="hybridMultilevel"/>
    <w:tmpl w:val="1E669394"/>
    <w:lvl w:ilvl="0" w:tplc="E8EEA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2E9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3098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E86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00F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02E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0EE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38B1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A03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15527"/>
    <w:multiLevelType w:val="hybridMultilevel"/>
    <w:tmpl w:val="37DE996A"/>
    <w:lvl w:ilvl="0" w:tplc="85B879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E1804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B49E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8E6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A8A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C066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090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A1F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AA46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142DF"/>
    <w:multiLevelType w:val="hybridMultilevel"/>
    <w:tmpl w:val="5F083404"/>
    <w:lvl w:ilvl="0" w:tplc="A836BD7A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1" w:tplc="63CABA4A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2A4C0F2A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1004D60E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88F487C0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71B6F804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3A84577A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29CC1A4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686A47B0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4" w15:restartNumberingAfterBreak="0">
    <w:nsid w:val="6667373B"/>
    <w:multiLevelType w:val="hybridMultilevel"/>
    <w:tmpl w:val="B4A82750"/>
    <w:lvl w:ilvl="0" w:tplc="6E5886FC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E400300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F5AC9EA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CA9A2D1A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9F4467F6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A2B0DBC4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824ADD38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52A60C84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7AF237AC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5" w15:restartNumberingAfterBreak="0">
    <w:nsid w:val="6F0F7296"/>
    <w:multiLevelType w:val="hybridMultilevel"/>
    <w:tmpl w:val="65BA1B22"/>
    <w:lvl w:ilvl="0" w:tplc="602ABE5E">
      <w:start w:val="1"/>
      <w:numFmt w:val="bullet"/>
      <w:lvlText w:val=""/>
      <w:lvlPicBulletId w:val="0"/>
      <w:lvlJc w:val="left"/>
      <w:pPr>
        <w:ind w:left="2340" w:hanging="360"/>
      </w:pPr>
      <w:rPr>
        <w:rFonts w:ascii="Wingdings" w:hAnsi="Wingdings" w:hint="default"/>
      </w:rPr>
    </w:lvl>
    <w:lvl w:ilvl="1" w:tplc="9300D16A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7996F17A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7550E520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7F2C1D9E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AF6E8CB4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5A12F814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D95E7286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72EB778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6" w15:restartNumberingAfterBreak="0">
    <w:nsid w:val="700012B7"/>
    <w:multiLevelType w:val="hybridMultilevel"/>
    <w:tmpl w:val="594E811A"/>
    <w:lvl w:ilvl="0" w:tplc="D7F8E43A">
      <w:start w:val="1"/>
      <w:numFmt w:val="decimal"/>
      <w:lvlText w:val="%1."/>
      <w:lvlJc w:val="left"/>
      <w:pPr>
        <w:ind w:left="720" w:hanging="360"/>
      </w:pPr>
    </w:lvl>
    <w:lvl w:ilvl="1" w:tplc="2F0ADA0A" w:tentative="1">
      <w:start w:val="1"/>
      <w:numFmt w:val="lowerLetter"/>
      <w:lvlText w:val="%2."/>
      <w:lvlJc w:val="left"/>
      <w:pPr>
        <w:ind w:left="1440" w:hanging="360"/>
      </w:pPr>
    </w:lvl>
    <w:lvl w:ilvl="2" w:tplc="337A1EB0" w:tentative="1">
      <w:start w:val="1"/>
      <w:numFmt w:val="lowerRoman"/>
      <w:lvlText w:val="%3."/>
      <w:lvlJc w:val="right"/>
      <w:pPr>
        <w:ind w:left="2160" w:hanging="180"/>
      </w:pPr>
    </w:lvl>
    <w:lvl w:ilvl="3" w:tplc="AD8C8706" w:tentative="1">
      <w:start w:val="1"/>
      <w:numFmt w:val="decimal"/>
      <w:lvlText w:val="%4."/>
      <w:lvlJc w:val="left"/>
      <w:pPr>
        <w:ind w:left="2880" w:hanging="360"/>
      </w:pPr>
    </w:lvl>
    <w:lvl w:ilvl="4" w:tplc="640CB756" w:tentative="1">
      <w:start w:val="1"/>
      <w:numFmt w:val="lowerLetter"/>
      <w:lvlText w:val="%5."/>
      <w:lvlJc w:val="left"/>
      <w:pPr>
        <w:ind w:left="3600" w:hanging="360"/>
      </w:pPr>
    </w:lvl>
    <w:lvl w:ilvl="5" w:tplc="E25C6774" w:tentative="1">
      <w:start w:val="1"/>
      <w:numFmt w:val="lowerRoman"/>
      <w:lvlText w:val="%6."/>
      <w:lvlJc w:val="right"/>
      <w:pPr>
        <w:ind w:left="4320" w:hanging="180"/>
      </w:pPr>
    </w:lvl>
    <w:lvl w:ilvl="6" w:tplc="5EF43934" w:tentative="1">
      <w:start w:val="1"/>
      <w:numFmt w:val="decimal"/>
      <w:lvlText w:val="%7."/>
      <w:lvlJc w:val="left"/>
      <w:pPr>
        <w:ind w:left="5040" w:hanging="360"/>
      </w:pPr>
    </w:lvl>
    <w:lvl w:ilvl="7" w:tplc="10CE152C" w:tentative="1">
      <w:start w:val="1"/>
      <w:numFmt w:val="lowerLetter"/>
      <w:lvlText w:val="%8."/>
      <w:lvlJc w:val="left"/>
      <w:pPr>
        <w:ind w:left="5760" w:hanging="360"/>
      </w:pPr>
    </w:lvl>
    <w:lvl w:ilvl="8" w:tplc="C0425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72850"/>
    <w:multiLevelType w:val="hybridMultilevel"/>
    <w:tmpl w:val="E3D402EE"/>
    <w:lvl w:ilvl="0" w:tplc="99BA0E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6E9D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02A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041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FCE8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BA01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E2C5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3695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73A66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3767C0"/>
    <w:multiLevelType w:val="hybridMultilevel"/>
    <w:tmpl w:val="B3BE086A"/>
    <w:lvl w:ilvl="0" w:tplc="F0B020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7E2C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9B827C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EB7ECB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8E92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EAAD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4A61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0254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7DC5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D51FC"/>
    <w:multiLevelType w:val="hybridMultilevel"/>
    <w:tmpl w:val="DAC07698"/>
    <w:lvl w:ilvl="0" w:tplc="049E6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48BF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E08D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2E84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F81F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A821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086D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6C91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2C68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860DD3"/>
    <w:multiLevelType w:val="hybridMultilevel"/>
    <w:tmpl w:val="3DEAC470"/>
    <w:lvl w:ilvl="0" w:tplc="FFA04AD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F7EB7A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EECF4B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6D2D3F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1E6E70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1A0BF4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84995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D20D4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792E32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8"/>
  </w:num>
  <w:num w:numId="4">
    <w:abstractNumId w:val="15"/>
  </w:num>
  <w:num w:numId="5">
    <w:abstractNumId w:val="37"/>
  </w:num>
  <w:num w:numId="6">
    <w:abstractNumId w:val="27"/>
  </w:num>
  <w:num w:numId="7">
    <w:abstractNumId w:val="38"/>
  </w:num>
  <w:num w:numId="8">
    <w:abstractNumId w:val="0"/>
  </w:num>
  <w:num w:numId="9">
    <w:abstractNumId w:val="8"/>
  </w:num>
  <w:num w:numId="10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9"/>
  </w:num>
  <w:num w:numId="14">
    <w:abstractNumId w:val="31"/>
  </w:num>
  <w:num w:numId="15">
    <w:abstractNumId w:val="11"/>
  </w:num>
  <w:num w:numId="16">
    <w:abstractNumId w:val="4"/>
  </w:num>
  <w:num w:numId="17">
    <w:abstractNumId w:val="29"/>
  </w:num>
  <w:num w:numId="18">
    <w:abstractNumId w:val="6"/>
  </w:num>
  <w:num w:numId="19">
    <w:abstractNumId w:val="25"/>
  </w:num>
  <w:num w:numId="20">
    <w:abstractNumId w:val="19"/>
  </w:num>
  <w:num w:numId="21">
    <w:abstractNumId w:val="2"/>
  </w:num>
  <w:num w:numId="22">
    <w:abstractNumId w:val="24"/>
  </w:num>
  <w:num w:numId="23">
    <w:abstractNumId w:val="22"/>
  </w:num>
  <w:num w:numId="24">
    <w:abstractNumId w:val="13"/>
  </w:num>
  <w:num w:numId="25">
    <w:abstractNumId w:val="21"/>
  </w:num>
  <w:num w:numId="26">
    <w:abstractNumId w:val="34"/>
  </w:num>
  <w:num w:numId="27">
    <w:abstractNumId w:val="30"/>
  </w:num>
  <w:num w:numId="28">
    <w:abstractNumId w:val="17"/>
  </w:num>
  <w:num w:numId="29">
    <w:abstractNumId w:val="26"/>
  </w:num>
  <w:num w:numId="30">
    <w:abstractNumId w:val="12"/>
  </w:num>
  <w:num w:numId="31">
    <w:abstractNumId w:val="20"/>
  </w:num>
  <w:num w:numId="32">
    <w:abstractNumId w:val="32"/>
  </w:num>
  <w:num w:numId="33">
    <w:abstractNumId w:val="36"/>
  </w:num>
  <w:num w:numId="34">
    <w:abstractNumId w:val="10"/>
  </w:num>
  <w:num w:numId="35">
    <w:abstractNumId w:val="40"/>
  </w:num>
  <w:num w:numId="36">
    <w:abstractNumId w:val="3"/>
  </w:num>
  <w:num w:numId="37">
    <w:abstractNumId w:val="16"/>
  </w:num>
  <w:num w:numId="38">
    <w:abstractNumId w:val="35"/>
  </w:num>
  <w:num w:numId="39">
    <w:abstractNumId w:val="18"/>
  </w:num>
  <w:num w:numId="40">
    <w:abstractNumId w:val="5"/>
  </w:num>
  <w:num w:numId="41">
    <w:abstractNumId w:val="7"/>
  </w:num>
  <w:num w:numId="42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tonius Wijaya">
    <w15:presenceInfo w15:providerId="None" w15:userId="Antonius Wija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0263"/>
    <w:rsid w:val="00020F10"/>
    <w:rsid w:val="00027EA0"/>
    <w:rsid w:val="00031922"/>
    <w:rsid w:val="0003524C"/>
    <w:rsid w:val="00036A14"/>
    <w:rsid w:val="00051154"/>
    <w:rsid w:val="00071EBF"/>
    <w:rsid w:val="00072DE7"/>
    <w:rsid w:val="000732DF"/>
    <w:rsid w:val="00076F75"/>
    <w:rsid w:val="000A0C90"/>
    <w:rsid w:val="000A23D8"/>
    <w:rsid w:val="000A3F41"/>
    <w:rsid w:val="000A3F55"/>
    <w:rsid w:val="000A5398"/>
    <w:rsid w:val="000B69D0"/>
    <w:rsid w:val="000C3015"/>
    <w:rsid w:val="000C637B"/>
    <w:rsid w:val="000F057A"/>
    <w:rsid w:val="000F1EBF"/>
    <w:rsid w:val="000F3EB6"/>
    <w:rsid w:val="000F52EF"/>
    <w:rsid w:val="000F7CFC"/>
    <w:rsid w:val="000F7FC6"/>
    <w:rsid w:val="00111124"/>
    <w:rsid w:val="001128D4"/>
    <w:rsid w:val="00114A9F"/>
    <w:rsid w:val="001212A4"/>
    <w:rsid w:val="00122BC2"/>
    <w:rsid w:val="00124C41"/>
    <w:rsid w:val="00126822"/>
    <w:rsid w:val="00127F6B"/>
    <w:rsid w:val="00130F1F"/>
    <w:rsid w:val="00131DAA"/>
    <w:rsid w:val="0013289D"/>
    <w:rsid w:val="001421F5"/>
    <w:rsid w:val="00145C2E"/>
    <w:rsid w:val="00150E94"/>
    <w:rsid w:val="00151847"/>
    <w:rsid w:val="0015698F"/>
    <w:rsid w:val="00157F93"/>
    <w:rsid w:val="00171188"/>
    <w:rsid w:val="001802A5"/>
    <w:rsid w:val="00182642"/>
    <w:rsid w:val="00183F26"/>
    <w:rsid w:val="00194706"/>
    <w:rsid w:val="001955A6"/>
    <w:rsid w:val="001A300E"/>
    <w:rsid w:val="001A5434"/>
    <w:rsid w:val="001B2582"/>
    <w:rsid w:val="001B3A2E"/>
    <w:rsid w:val="001D3DFF"/>
    <w:rsid w:val="001D4810"/>
    <w:rsid w:val="001E4042"/>
    <w:rsid w:val="001E637E"/>
    <w:rsid w:val="001E7852"/>
    <w:rsid w:val="001E7ABE"/>
    <w:rsid w:val="001F27BE"/>
    <w:rsid w:val="001F64B6"/>
    <w:rsid w:val="00214CAD"/>
    <w:rsid w:val="00224780"/>
    <w:rsid w:val="00230B61"/>
    <w:rsid w:val="00232CD4"/>
    <w:rsid w:val="002330E4"/>
    <w:rsid w:val="00235C36"/>
    <w:rsid w:val="002376FA"/>
    <w:rsid w:val="002570A8"/>
    <w:rsid w:val="0026655E"/>
    <w:rsid w:val="00273E4A"/>
    <w:rsid w:val="00276A26"/>
    <w:rsid w:val="00281799"/>
    <w:rsid w:val="002841B3"/>
    <w:rsid w:val="00291FB1"/>
    <w:rsid w:val="002956DC"/>
    <w:rsid w:val="00296DA6"/>
    <w:rsid w:val="002A07C0"/>
    <w:rsid w:val="002A138B"/>
    <w:rsid w:val="002A3DC6"/>
    <w:rsid w:val="002A66E0"/>
    <w:rsid w:val="002B00F2"/>
    <w:rsid w:val="002B7CDD"/>
    <w:rsid w:val="002C3AC5"/>
    <w:rsid w:val="002C7FC0"/>
    <w:rsid w:val="002D1472"/>
    <w:rsid w:val="002D442A"/>
    <w:rsid w:val="002D7F31"/>
    <w:rsid w:val="002E3324"/>
    <w:rsid w:val="002E51FF"/>
    <w:rsid w:val="003002A2"/>
    <w:rsid w:val="003011C0"/>
    <w:rsid w:val="00304194"/>
    <w:rsid w:val="00305136"/>
    <w:rsid w:val="003054E4"/>
    <w:rsid w:val="00310F09"/>
    <w:rsid w:val="0031326D"/>
    <w:rsid w:val="00316E2C"/>
    <w:rsid w:val="00320C87"/>
    <w:rsid w:val="00321362"/>
    <w:rsid w:val="00323347"/>
    <w:rsid w:val="00326811"/>
    <w:rsid w:val="00334613"/>
    <w:rsid w:val="00336338"/>
    <w:rsid w:val="003411C9"/>
    <w:rsid w:val="003432E6"/>
    <w:rsid w:val="003439D3"/>
    <w:rsid w:val="003449FC"/>
    <w:rsid w:val="00355A7C"/>
    <w:rsid w:val="00360209"/>
    <w:rsid w:val="003615C3"/>
    <w:rsid w:val="0036420F"/>
    <w:rsid w:val="0036669F"/>
    <w:rsid w:val="00366844"/>
    <w:rsid w:val="0037553B"/>
    <w:rsid w:val="0038376D"/>
    <w:rsid w:val="00384C7B"/>
    <w:rsid w:val="00385E52"/>
    <w:rsid w:val="00387D06"/>
    <w:rsid w:val="003A1788"/>
    <w:rsid w:val="003A7A5F"/>
    <w:rsid w:val="003B0B16"/>
    <w:rsid w:val="003B1D05"/>
    <w:rsid w:val="003B27CC"/>
    <w:rsid w:val="003B5F77"/>
    <w:rsid w:val="003C0A29"/>
    <w:rsid w:val="003C1CE6"/>
    <w:rsid w:val="003C342F"/>
    <w:rsid w:val="003C34E3"/>
    <w:rsid w:val="003C56F2"/>
    <w:rsid w:val="003D7084"/>
    <w:rsid w:val="003F71D2"/>
    <w:rsid w:val="004074A1"/>
    <w:rsid w:val="0041367E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6775A"/>
    <w:rsid w:val="00470964"/>
    <w:rsid w:val="004716A8"/>
    <w:rsid w:val="00483C02"/>
    <w:rsid w:val="00494E4C"/>
    <w:rsid w:val="004A588F"/>
    <w:rsid w:val="004A6F1F"/>
    <w:rsid w:val="004B47B5"/>
    <w:rsid w:val="004B6AFE"/>
    <w:rsid w:val="004C0F0C"/>
    <w:rsid w:val="004C160D"/>
    <w:rsid w:val="004D176C"/>
    <w:rsid w:val="004E1802"/>
    <w:rsid w:val="004E7352"/>
    <w:rsid w:val="00520E03"/>
    <w:rsid w:val="005314B7"/>
    <w:rsid w:val="00533E86"/>
    <w:rsid w:val="00535DA7"/>
    <w:rsid w:val="00542B16"/>
    <w:rsid w:val="005447D7"/>
    <w:rsid w:val="00550E54"/>
    <w:rsid w:val="00552DE5"/>
    <w:rsid w:val="0055410B"/>
    <w:rsid w:val="00554CFB"/>
    <w:rsid w:val="00556E41"/>
    <w:rsid w:val="00571B72"/>
    <w:rsid w:val="00582417"/>
    <w:rsid w:val="00582E4C"/>
    <w:rsid w:val="0058759E"/>
    <w:rsid w:val="005A072D"/>
    <w:rsid w:val="005A32DD"/>
    <w:rsid w:val="005B03FA"/>
    <w:rsid w:val="005B07D4"/>
    <w:rsid w:val="005B3392"/>
    <w:rsid w:val="005B66A9"/>
    <w:rsid w:val="005C156C"/>
    <w:rsid w:val="005C19B6"/>
    <w:rsid w:val="005D0782"/>
    <w:rsid w:val="005E6009"/>
    <w:rsid w:val="005F47E6"/>
    <w:rsid w:val="005F5C16"/>
    <w:rsid w:val="005F794B"/>
    <w:rsid w:val="0060201C"/>
    <w:rsid w:val="0060486C"/>
    <w:rsid w:val="00607044"/>
    <w:rsid w:val="0061003F"/>
    <w:rsid w:val="006229B0"/>
    <w:rsid w:val="00633FBB"/>
    <w:rsid w:val="00635EE5"/>
    <w:rsid w:val="00640359"/>
    <w:rsid w:val="006422D9"/>
    <w:rsid w:val="00643F75"/>
    <w:rsid w:val="0065649E"/>
    <w:rsid w:val="00660575"/>
    <w:rsid w:val="00664137"/>
    <w:rsid w:val="00671B39"/>
    <w:rsid w:val="00671EB8"/>
    <w:rsid w:val="0067265C"/>
    <w:rsid w:val="0067443D"/>
    <w:rsid w:val="00697AFA"/>
    <w:rsid w:val="006B6C0E"/>
    <w:rsid w:val="006C4E2B"/>
    <w:rsid w:val="006D36BC"/>
    <w:rsid w:val="006F00E5"/>
    <w:rsid w:val="006F4D80"/>
    <w:rsid w:val="00701ECA"/>
    <w:rsid w:val="00704D54"/>
    <w:rsid w:val="00720962"/>
    <w:rsid w:val="0072245D"/>
    <w:rsid w:val="007357A5"/>
    <w:rsid w:val="00737595"/>
    <w:rsid w:val="0074592C"/>
    <w:rsid w:val="00753638"/>
    <w:rsid w:val="007650E0"/>
    <w:rsid w:val="00787247"/>
    <w:rsid w:val="007B4E74"/>
    <w:rsid w:val="007B5A6A"/>
    <w:rsid w:val="007B6FC3"/>
    <w:rsid w:val="007C1C37"/>
    <w:rsid w:val="007C5F94"/>
    <w:rsid w:val="007E0EE7"/>
    <w:rsid w:val="007E2F2A"/>
    <w:rsid w:val="007F3C8E"/>
    <w:rsid w:val="0080332C"/>
    <w:rsid w:val="008106C1"/>
    <w:rsid w:val="00810737"/>
    <w:rsid w:val="00811C48"/>
    <w:rsid w:val="00815DB3"/>
    <w:rsid w:val="0083459F"/>
    <w:rsid w:val="0083780E"/>
    <w:rsid w:val="00846C6A"/>
    <w:rsid w:val="00852161"/>
    <w:rsid w:val="008541E4"/>
    <w:rsid w:val="008674E6"/>
    <w:rsid w:val="00867EBD"/>
    <w:rsid w:val="0087394E"/>
    <w:rsid w:val="00876001"/>
    <w:rsid w:val="00876A58"/>
    <w:rsid w:val="008869BC"/>
    <w:rsid w:val="008939EF"/>
    <w:rsid w:val="00894072"/>
    <w:rsid w:val="00895B8D"/>
    <w:rsid w:val="008B212E"/>
    <w:rsid w:val="008B2207"/>
    <w:rsid w:val="008B30C5"/>
    <w:rsid w:val="008B35CC"/>
    <w:rsid w:val="008B69A6"/>
    <w:rsid w:val="008B6A9D"/>
    <w:rsid w:val="008B7541"/>
    <w:rsid w:val="008C1A4A"/>
    <w:rsid w:val="008C6CBC"/>
    <w:rsid w:val="008D0ADF"/>
    <w:rsid w:val="008D1B94"/>
    <w:rsid w:val="008D3429"/>
    <w:rsid w:val="008D411F"/>
    <w:rsid w:val="008D4D84"/>
    <w:rsid w:val="009010C1"/>
    <w:rsid w:val="00901A30"/>
    <w:rsid w:val="0090372F"/>
    <w:rsid w:val="00912F36"/>
    <w:rsid w:val="0091736A"/>
    <w:rsid w:val="0092030E"/>
    <w:rsid w:val="00932B6E"/>
    <w:rsid w:val="0093677F"/>
    <w:rsid w:val="00937B93"/>
    <w:rsid w:val="00944ADA"/>
    <w:rsid w:val="009568C5"/>
    <w:rsid w:val="00961A2D"/>
    <w:rsid w:val="0097243E"/>
    <w:rsid w:val="00973849"/>
    <w:rsid w:val="00977C64"/>
    <w:rsid w:val="009832E4"/>
    <w:rsid w:val="00995927"/>
    <w:rsid w:val="00996ECC"/>
    <w:rsid w:val="009A0EF3"/>
    <w:rsid w:val="009A0FCD"/>
    <w:rsid w:val="009A2464"/>
    <w:rsid w:val="009A3737"/>
    <w:rsid w:val="009A61AF"/>
    <w:rsid w:val="009B310A"/>
    <w:rsid w:val="009C1F60"/>
    <w:rsid w:val="009C7801"/>
    <w:rsid w:val="009D584C"/>
    <w:rsid w:val="009E286A"/>
    <w:rsid w:val="009E29D9"/>
    <w:rsid w:val="009F4874"/>
    <w:rsid w:val="009F59DA"/>
    <w:rsid w:val="00A140C6"/>
    <w:rsid w:val="00A1473C"/>
    <w:rsid w:val="00A1688D"/>
    <w:rsid w:val="00A244EB"/>
    <w:rsid w:val="00A32343"/>
    <w:rsid w:val="00A46082"/>
    <w:rsid w:val="00A50AF3"/>
    <w:rsid w:val="00A52AB7"/>
    <w:rsid w:val="00A53D38"/>
    <w:rsid w:val="00A552D5"/>
    <w:rsid w:val="00A645E1"/>
    <w:rsid w:val="00A75B2A"/>
    <w:rsid w:val="00A84F09"/>
    <w:rsid w:val="00A933D3"/>
    <w:rsid w:val="00A935EE"/>
    <w:rsid w:val="00AA1407"/>
    <w:rsid w:val="00AA2A78"/>
    <w:rsid w:val="00AB0E0A"/>
    <w:rsid w:val="00AB2B3C"/>
    <w:rsid w:val="00AB42BB"/>
    <w:rsid w:val="00AC0C63"/>
    <w:rsid w:val="00AC5D98"/>
    <w:rsid w:val="00AD0B16"/>
    <w:rsid w:val="00AD2114"/>
    <w:rsid w:val="00AD6BC8"/>
    <w:rsid w:val="00AD768D"/>
    <w:rsid w:val="00AD7B46"/>
    <w:rsid w:val="00AE1AE9"/>
    <w:rsid w:val="00AE285C"/>
    <w:rsid w:val="00AE39D8"/>
    <w:rsid w:val="00AE548F"/>
    <w:rsid w:val="00AE661D"/>
    <w:rsid w:val="00AF264E"/>
    <w:rsid w:val="00AF338E"/>
    <w:rsid w:val="00B04C4C"/>
    <w:rsid w:val="00B079C2"/>
    <w:rsid w:val="00B120DE"/>
    <w:rsid w:val="00B13729"/>
    <w:rsid w:val="00B15209"/>
    <w:rsid w:val="00B17AD5"/>
    <w:rsid w:val="00B212C7"/>
    <w:rsid w:val="00B22025"/>
    <w:rsid w:val="00B221D8"/>
    <w:rsid w:val="00B22C8C"/>
    <w:rsid w:val="00B25A20"/>
    <w:rsid w:val="00B440FB"/>
    <w:rsid w:val="00B4674F"/>
    <w:rsid w:val="00B517FB"/>
    <w:rsid w:val="00B618FE"/>
    <w:rsid w:val="00B64E96"/>
    <w:rsid w:val="00B67595"/>
    <w:rsid w:val="00B7140C"/>
    <w:rsid w:val="00B73551"/>
    <w:rsid w:val="00B81979"/>
    <w:rsid w:val="00B82EBC"/>
    <w:rsid w:val="00B948DA"/>
    <w:rsid w:val="00B9609E"/>
    <w:rsid w:val="00BA680E"/>
    <w:rsid w:val="00BB04DB"/>
    <w:rsid w:val="00BC6DE8"/>
    <w:rsid w:val="00BC7D12"/>
    <w:rsid w:val="00BD3DEE"/>
    <w:rsid w:val="00BE0314"/>
    <w:rsid w:val="00BE0705"/>
    <w:rsid w:val="00BE3A8D"/>
    <w:rsid w:val="00BE7FFA"/>
    <w:rsid w:val="00BF1B6A"/>
    <w:rsid w:val="00BF2997"/>
    <w:rsid w:val="00BF7C45"/>
    <w:rsid w:val="00C06ECE"/>
    <w:rsid w:val="00C21849"/>
    <w:rsid w:val="00C25F66"/>
    <w:rsid w:val="00C36435"/>
    <w:rsid w:val="00C37CE2"/>
    <w:rsid w:val="00C44051"/>
    <w:rsid w:val="00C525FC"/>
    <w:rsid w:val="00C56C03"/>
    <w:rsid w:val="00C57A8A"/>
    <w:rsid w:val="00C57FE8"/>
    <w:rsid w:val="00C63369"/>
    <w:rsid w:val="00C6549A"/>
    <w:rsid w:val="00C8483C"/>
    <w:rsid w:val="00C9074C"/>
    <w:rsid w:val="00C915BF"/>
    <w:rsid w:val="00C93FC1"/>
    <w:rsid w:val="00CA6635"/>
    <w:rsid w:val="00CB3B33"/>
    <w:rsid w:val="00CB4EB5"/>
    <w:rsid w:val="00CB51B5"/>
    <w:rsid w:val="00CB736B"/>
    <w:rsid w:val="00CC3101"/>
    <w:rsid w:val="00CC7669"/>
    <w:rsid w:val="00CD64BC"/>
    <w:rsid w:val="00CF11B0"/>
    <w:rsid w:val="00D06CCF"/>
    <w:rsid w:val="00D20DA4"/>
    <w:rsid w:val="00D22C95"/>
    <w:rsid w:val="00D30822"/>
    <w:rsid w:val="00D3685C"/>
    <w:rsid w:val="00D37E0D"/>
    <w:rsid w:val="00D47C75"/>
    <w:rsid w:val="00D60A6D"/>
    <w:rsid w:val="00D61796"/>
    <w:rsid w:val="00D67DFC"/>
    <w:rsid w:val="00D7224B"/>
    <w:rsid w:val="00D95848"/>
    <w:rsid w:val="00DA4A85"/>
    <w:rsid w:val="00DB0A75"/>
    <w:rsid w:val="00DC046E"/>
    <w:rsid w:val="00DC1D9A"/>
    <w:rsid w:val="00DC4B9D"/>
    <w:rsid w:val="00DC700A"/>
    <w:rsid w:val="00DE2FA6"/>
    <w:rsid w:val="00DF0066"/>
    <w:rsid w:val="00DF2179"/>
    <w:rsid w:val="00DF224B"/>
    <w:rsid w:val="00DF718C"/>
    <w:rsid w:val="00E02E35"/>
    <w:rsid w:val="00E0375C"/>
    <w:rsid w:val="00E03DA9"/>
    <w:rsid w:val="00E047D9"/>
    <w:rsid w:val="00E14D6E"/>
    <w:rsid w:val="00E201BB"/>
    <w:rsid w:val="00E335DA"/>
    <w:rsid w:val="00E36939"/>
    <w:rsid w:val="00E36B77"/>
    <w:rsid w:val="00E36EA8"/>
    <w:rsid w:val="00E405C5"/>
    <w:rsid w:val="00E40648"/>
    <w:rsid w:val="00E41A62"/>
    <w:rsid w:val="00E502A7"/>
    <w:rsid w:val="00E56095"/>
    <w:rsid w:val="00E642BF"/>
    <w:rsid w:val="00E660C4"/>
    <w:rsid w:val="00E70A3D"/>
    <w:rsid w:val="00E83F0C"/>
    <w:rsid w:val="00E91DF5"/>
    <w:rsid w:val="00EA4F34"/>
    <w:rsid w:val="00EA6A81"/>
    <w:rsid w:val="00EB4428"/>
    <w:rsid w:val="00EB5190"/>
    <w:rsid w:val="00EB7CD4"/>
    <w:rsid w:val="00EC068B"/>
    <w:rsid w:val="00EC2CDB"/>
    <w:rsid w:val="00ED5890"/>
    <w:rsid w:val="00ED59D7"/>
    <w:rsid w:val="00EE17C7"/>
    <w:rsid w:val="00EF17AC"/>
    <w:rsid w:val="00F0037C"/>
    <w:rsid w:val="00F1763A"/>
    <w:rsid w:val="00F22A92"/>
    <w:rsid w:val="00F2595B"/>
    <w:rsid w:val="00F36557"/>
    <w:rsid w:val="00F36E33"/>
    <w:rsid w:val="00F40775"/>
    <w:rsid w:val="00F53807"/>
    <w:rsid w:val="00F712CE"/>
    <w:rsid w:val="00F723A6"/>
    <w:rsid w:val="00F80742"/>
    <w:rsid w:val="00F955DA"/>
    <w:rsid w:val="00F97C2A"/>
    <w:rsid w:val="00FA41A2"/>
    <w:rsid w:val="00FB5751"/>
    <w:rsid w:val="00FB5758"/>
    <w:rsid w:val="00FC245F"/>
    <w:rsid w:val="00FC28AE"/>
    <w:rsid w:val="00FC2F0C"/>
    <w:rsid w:val="00FE6A67"/>
    <w:rsid w:val="00FF1AF2"/>
    <w:rsid w:val="00FF26A7"/>
    <w:rsid w:val="00FF38C5"/>
    <w:rsid w:val="00FF3E04"/>
    <w:rsid w:val="00FF7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1A4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1,Char Char Char1,Char Char Char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F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4F34"/>
    <w:pPr>
      <w:spacing w:after="200"/>
    </w:pPr>
    <w:rPr>
      <w:i/>
      <w:iCs/>
      <w:color w:val="575F6D" w:themeColor="text2"/>
      <w:sz w:val="18"/>
      <w:szCs w:val="18"/>
    </w:rPr>
  </w:style>
  <w:style w:type="table" w:styleId="GridTable4">
    <w:name w:val="Grid Table 4"/>
    <w:basedOn w:val="TableNormal"/>
    <w:uiPriority w:val="49"/>
    <w:rsid w:val="00EA4F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B221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omments" Target="comments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8DD0B-82FE-46B7-A72E-C78C6D82D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411</TotalTime>
  <Pages>7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Antonius Wijaya</cp:lastModifiedBy>
  <cp:revision>186</cp:revision>
  <dcterms:created xsi:type="dcterms:W3CDTF">2017-10-20T05:51:00Z</dcterms:created>
  <dcterms:modified xsi:type="dcterms:W3CDTF">2020-02-03T10:08:00Z</dcterms:modified>
</cp:coreProperties>
</file>