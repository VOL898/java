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001EEA" w14:paraId="0C099AB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D3C6" w14:textId="77777777" w:rsidR="00811C48" w:rsidRPr="001E7ABE" w:rsidRDefault="00A04455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127F6B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1E785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127F6B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14415EA" w14:textId="77777777" w:rsidR="00E0375C" w:rsidRPr="00876A58" w:rsidRDefault="00A04455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198D099" wp14:editId="6E876AA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20425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EEA" w14:paraId="1FEE8B2C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12E6" w14:textId="77777777" w:rsidR="00A75B2A" w:rsidRDefault="00A04455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COMP6175</w:t>
            </w:r>
          </w:p>
          <w:p w14:paraId="3761EDE7" w14:textId="77777777" w:rsidR="00235C36" w:rsidRPr="00876A58" w:rsidRDefault="00A04455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 xml:space="preserve">Object Oriented </w:t>
            </w:r>
            <w:r w:rsidR="00A75B2A" w:rsidRPr="00A75B2A">
              <w:rPr>
                <w:rFonts w:ascii="Arial Narrow" w:hAnsi="Arial Narrow" w:cs="Tahoma"/>
                <w:sz w:val="36"/>
              </w:rPr>
              <w:t>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2F0836B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1EEA" w14:paraId="1E62CB6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CEA9" w14:textId="77777777" w:rsidR="00F80742" w:rsidRPr="00DF718C" w:rsidRDefault="00A04455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2CDDB4C" w14:textId="77777777" w:rsidR="000732DF" w:rsidRPr="0036420F" w:rsidRDefault="00A0445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16E2C">
              <w:rPr>
                <w:rFonts w:ascii="Arial" w:hAnsi="Arial" w:cs="Arial"/>
                <w:b/>
                <w:sz w:val="20"/>
              </w:rPr>
              <w:t>E201-COMP6175-</w:t>
            </w:r>
            <w:r w:rsidR="00151A9A">
              <w:rPr>
                <w:rFonts w:ascii="Arial" w:hAnsi="Arial" w:cs="Arial"/>
                <w:b/>
                <w:sz w:val="20"/>
              </w:rPr>
              <w:t>RV</w:t>
            </w:r>
            <w:r w:rsidR="006422D9">
              <w:rPr>
                <w:rFonts w:ascii="Arial" w:hAnsi="Arial" w:cs="Arial"/>
                <w:b/>
                <w:sz w:val="20"/>
              </w:rPr>
              <w:t>01</w:t>
            </w:r>
            <w:r w:rsidRPr="00316E2C">
              <w:rPr>
                <w:rFonts w:ascii="Arial" w:hAnsi="Arial" w:cs="Arial"/>
                <w:b/>
                <w:sz w:val="20"/>
              </w:rPr>
              <w:t>-</w:t>
            </w:r>
            <w:r w:rsidR="004D750A">
              <w:rPr>
                <w:rFonts w:ascii="Arial" w:hAnsi="Arial" w:cs="Arial"/>
                <w:b/>
                <w:sz w:val="20"/>
              </w:rPr>
              <w:t>09</w:t>
            </w:r>
          </w:p>
        </w:tc>
      </w:tr>
      <w:tr w:rsidR="00001EEA" w14:paraId="5671AF0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F21EB42" w14:textId="77777777" w:rsidR="00535DA7" w:rsidRPr="00876A58" w:rsidRDefault="00A04455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127F6B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27F6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8106C1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4074A1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27F6B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C56F2">
              <w:rPr>
                <w:rFonts w:ascii="Arial" w:hAnsi="Arial" w:cs="Arial"/>
                <w:i/>
                <w:sz w:val="18"/>
                <w:szCs w:val="18"/>
                <w:lang w:val="id-ID"/>
              </w:rPr>
              <w:t>201</w:t>
            </w:r>
            <w:r w:rsidR="0080332C">
              <w:rPr>
                <w:rFonts w:ascii="Arial" w:hAnsi="Arial" w:cs="Arial"/>
                <w:i/>
                <w:sz w:val="18"/>
                <w:szCs w:val="18"/>
                <w:lang w:val="id-ID"/>
              </w:rPr>
              <w:t>9</w:t>
            </w:r>
            <w:r w:rsidRPr="00127F6B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85E52">
              <w:rPr>
                <w:rFonts w:ascii="Arial" w:hAnsi="Arial" w:cs="Arial"/>
                <w:i/>
                <w:sz w:val="18"/>
                <w:szCs w:val="18"/>
                <w:lang w:val="id-ID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4B2FB2" w14:textId="77777777" w:rsidR="00D37E0D" w:rsidRPr="001E7ABE" w:rsidRDefault="00A04455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127F6B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27F6B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253B66B" w14:textId="77777777" w:rsidR="00643F75" w:rsidRPr="00876A58" w:rsidRDefault="00A0445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08A06C8" w14:textId="77777777" w:rsidR="00E40648" w:rsidRDefault="00A04455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0A32ED51" w14:textId="77777777" w:rsidR="00B64E96" w:rsidRDefault="00A04455" w:rsidP="00B64E96">
      <w:pPr>
        <w:pStyle w:val="ListParagraph"/>
        <w:numPr>
          <w:ilvl w:val="0"/>
          <w:numId w:val="19"/>
        </w:numPr>
        <w:suppressAutoHyphens/>
      </w:pPr>
      <w:r>
        <w:t>The additional features of OOP</w:t>
      </w:r>
    </w:p>
    <w:p w14:paraId="5EC6FAEA" w14:textId="77777777" w:rsidR="00E40648" w:rsidRDefault="00A04455" w:rsidP="00B64E96">
      <w:pPr>
        <w:pStyle w:val="ListParagraph"/>
        <w:numPr>
          <w:ilvl w:val="0"/>
          <w:numId w:val="19"/>
        </w:numPr>
        <w:suppressAutoHyphens/>
        <w:contextualSpacing w:val="0"/>
      </w:pPr>
      <w:r>
        <w:t>A program using additional features of OOP</w:t>
      </w:r>
    </w:p>
    <w:p w14:paraId="1294CF95" w14:textId="77777777" w:rsidR="00E40648" w:rsidRDefault="00A04455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1EC422B" w14:textId="77777777" w:rsidR="00E40648" w:rsidRDefault="00A04455" w:rsidP="00E40648">
      <w:pPr>
        <w:numPr>
          <w:ilvl w:val="0"/>
          <w:numId w:val="20"/>
        </w:numPr>
        <w:suppressAutoHyphens/>
        <w:ind w:left="360"/>
        <w:jc w:val="both"/>
      </w:pPr>
      <w:r>
        <w:t xml:space="preserve">Interface and Abstract Class </w:t>
      </w:r>
    </w:p>
    <w:p w14:paraId="0FB370EC" w14:textId="77777777" w:rsidR="00E40648" w:rsidRDefault="00A04455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71FFC69A" w14:textId="77777777" w:rsidR="00E06A16" w:rsidRDefault="00A04455" w:rsidP="00E06A16">
      <w:pPr>
        <w:numPr>
          <w:ilvl w:val="0"/>
          <w:numId w:val="21"/>
        </w:numPr>
        <w:suppressAutoHyphens/>
        <w:jc w:val="both"/>
      </w:pPr>
      <w:r>
        <w:t>Abstract Class and Method</w:t>
      </w:r>
    </w:p>
    <w:p w14:paraId="7C72FCF9" w14:textId="77777777" w:rsidR="00E40648" w:rsidRDefault="00A04455" w:rsidP="00E06A16">
      <w:pPr>
        <w:numPr>
          <w:ilvl w:val="0"/>
          <w:numId w:val="21"/>
        </w:numPr>
        <w:suppressAutoHyphens/>
        <w:jc w:val="both"/>
      </w:pPr>
      <w:r>
        <w:t>Interface VS Abstract Class</w:t>
      </w:r>
    </w:p>
    <w:p w14:paraId="625FE68C" w14:textId="77777777" w:rsidR="00B22025" w:rsidRDefault="00A0445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41C8013" w14:textId="77777777" w:rsidR="00643F75" w:rsidRPr="00876A58" w:rsidRDefault="00A0445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46A0C01" w14:textId="77777777" w:rsidR="004B47B5" w:rsidRPr="001E4042" w:rsidRDefault="00A0445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35B578F" w14:textId="77777777" w:rsidR="0003524C" w:rsidRDefault="00A04455" w:rsidP="0003524C">
      <w:pPr>
        <w:spacing w:line="360" w:lineRule="auto"/>
        <w:jc w:val="center"/>
        <w:rPr>
          <w:sz w:val="32"/>
        </w:rPr>
      </w:pPr>
      <w:r>
        <w:rPr>
          <w:b/>
          <w:sz w:val="32"/>
        </w:rPr>
        <w:t>BlueJack Run</w:t>
      </w:r>
    </w:p>
    <w:p w14:paraId="323AD095" w14:textId="77777777" w:rsidR="009D4A2A" w:rsidRDefault="00A04455" w:rsidP="009D4A2A">
      <w:pPr>
        <w:spacing w:line="360" w:lineRule="auto"/>
        <w:jc w:val="both"/>
      </w:pPr>
      <w:r>
        <w:tab/>
      </w:r>
      <w:r>
        <w:rPr>
          <w:b/>
        </w:rPr>
        <w:t>BlueJack Run</w:t>
      </w:r>
      <w:r>
        <w:t xml:space="preserve"> is an annual event held by the </w:t>
      </w:r>
      <w:r>
        <w:rPr>
          <w:b/>
        </w:rPr>
        <w:t>BlueJackets</w:t>
      </w:r>
      <w:r>
        <w:t xml:space="preserve">. It’s the most awaited event in the entire year, where each personnel </w:t>
      </w:r>
      <w:r w:rsidR="00A451E5">
        <w:t>join</w:t>
      </w:r>
      <w:r w:rsidR="00E7332B">
        <w:t xml:space="preserve"> either </w:t>
      </w:r>
      <w:r w:rsidR="00E7332B">
        <w:rPr>
          <w:b/>
        </w:rPr>
        <w:t>Hare</w:t>
      </w:r>
      <w:r w:rsidR="00E7332B">
        <w:t xml:space="preserve"> or </w:t>
      </w:r>
      <w:r w:rsidR="00E7332B">
        <w:rPr>
          <w:b/>
        </w:rPr>
        <w:t>Turtle</w:t>
      </w:r>
      <w:r w:rsidR="00E7332B">
        <w:t xml:space="preserve"> group</w:t>
      </w:r>
      <w:r>
        <w:t xml:space="preserve"> and takes various kinds of sports event. From basketball, baseball, to </w:t>
      </w:r>
      <w:bookmarkStart w:id="0" w:name="_GoBack"/>
      <w:bookmarkEnd w:id="0"/>
      <w:r>
        <w:t>long-distance run, it’s an event where everybody can have fun.</w:t>
      </w:r>
      <w:r w:rsidR="00E7332B">
        <w:t xml:space="preserve"> Each year, there will be someone who notes down </w:t>
      </w:r>
      <w:r w:rsidR="0094026C">
        <w:t>all</w:t>
      </w:r>
      <w:r w:rsidR="00E7332B">
        <w:t xml:space="preserve"> the activities to decide which group wins the race. Unfortunately, this year, the person responsible for managing the data is unavailable for the task. </w:t>
      </w:r>
      <w:r w:rsidR="00A451E5">
        <w:t xml:space="preserve">You </w:t>
      </w:r>
      <w:r w:rsidR="00E7332B">
        <w:t xml:space="preserve">as the substitute are asked to make a simple program to manage the long-distance run data using </w:t>
      </w:r>
      <w:r w:rsidR="00E7332B">
        <w:rPr>
          <w:b/>
        </w:rPr>
        <w:t>Java Programming Language</w:t>
      </w:r>
      <w:r w:rsidR="00E7332B">
        <w:t>.</w:t>
      </w:r>
    </w:p>
    <w:p w14:paraId="1560B07C" w14:textId="77777777" w:rsidR="00E7332B" w:rsidRDefault="00A04455" w:rsidP="005B1075">
      <w:pPr>
        <w:pStyle w:val="ListParagraph"/>
        <w:numPr>
          <w:ilvl w:val="0"/>
          <w:numId w:val="22"/>
        </w:numPr>
        <w:snapToGrid w:val="0"/>
        <w:spacing w:before="240" w:line="360" w:lineRule="auto"/>
        <w:ind w:left="360"/>
        <w:contextualSpacing w:val="0"/>
        <w:jc w:val="both"/>
      </w:pPr>
      <w:r>
        <w:t>In the beginning, the program will show the title</w:t>
      </w:r>
    </w:p>
    <w:p w14:paraId="395F3C0C" w14:textId="77777777" w:rsidR="00E7332B" w:rsidRDefault="00A04455" w:rsidP="00E7332B">
      <w:pPr>
        <w:spacing w:line="360" w:lineRule="auto"/>
        <w:jc w:val="both"/>
      </w:pPr>
      <w:r>
        <w:rPr>
          <w:noProof/>
        </w:rPr>
        <w:drawing>
          <wp:inline distT="0" distB="0" distL="0" distR="0" wp14:anchorId="5C145AAB" wp14:editId="13E73AA6">
            <wp:extent cx="6210000" cy="1830650"/>
            <wp:effectExtent l="19050" t="19050" r="1968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3953" name=""/>
                    <pic:cNvPicPr/>
                  </pic:nvPicPr>
                  <pic:blipFill>
                    <a:blip r:embed="rId9"/>
                    <a:srcRect r="1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83065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F5847" w14:textId="77777777" w:rsidR="00F849CE" w:rsidRDefault="00A04455" w:rsidP="00E8718A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 xml:space="preserve">The program will consist of 4 </w:t>
      </w:r>
      <w:r w:rsidRPr="00E8718A">
        <w:rPr>
          <w:b/>
        </w:rPr>
        <w:t>menus</w:t>
      </w:r>
      <w:r>
        <w:t>:</w:t>
      </w:r>
    </w:p>
    <w:p w14:paraId="373A4CF2" w14:textId="77777777" w:rsidR="00E8718A" w:rsidRDefault="00A04455" w:rsidP="00E8718A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Add Runner</w:t>
      </w:r>
    </w:p>
    <w:p w14:paraId="52A6BFBF" w14:textId="77777777" w:rsidR="00E8718A" w:rsidRDefault="00A04455" w:rsidP="00E8718A">
      <w:pPr>
        <w:pStyle w:val="ListParagraph"/>
        <w:numPr>
          <w:ilvl w:val="0"/>
          <w:numId w:val="23"/>
        </w:numPr>
        <w:spacing w:line="360" w:lineRule="auto"/>
        <w:jc w:val="both"/>
      </w:pPr>
      <w:r>
        <w:t>Join Run</w:t>
      </w:r>
    </w:p>
    <w:p w14:paraId="6216E870" w14:textId="77777777" w:rsidR="00E8718A" w:rsidRDefault="00A04455" w:rsidP="00E8718A">
      <w:pPr>
        <w:pStyle w:val="ListParagraph"/>
        <w:numPr>
          <w:ilvl w:val="0"/>
          <w:numId w:val="23"/>
        </w:numPr>
        <w:spacing w:line="360" w:lineRule="auto"/>
        <w:jc w:val="both"/>
      </w:pPr>
      <w:r>
        <w:t>View Standing</w:t>
      </w:r>
    </w:p>
    <w:p w14:paraId="23DFF9AA" w14:textId="77777777" w:rsidR="00E8718A" w:rsidRDefault="00A04455" w:rsidP="00E8718A">
      <w:pPr>
        <w:pStyle w:val="ListParagraph"/>
        <w:numPr>
          <w:ilvl w:val="0"/>
          <w:numId w:val="23"/>
        </w:numPr>
        <w:spacing w:line="360" w:lineRule="auto"/>
        <w:jc w:val="both"/>
      </w:pPr>
      <w:r>
        <w:t>Close Program</w:t>
      </w:r>
    </w:p>
    <w:p w14:paraId="6279B497" w14:textId="77777777" w:rsidR="00E8718A" w:rsidRDefault="00A04455" w:rsidP="00E8718A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 xml:space="preserve">The program will ask the user to input </w:t>
      </w:r>
      <w:r>
        <w:rPr>
          <w:b/>
        </w:rPr>
        <w:t>choose menu</w:t>
      </w:r>
      <w:r>
        <w:t xml:space="preserve">, which must be inputted </w:t>
      </w:r>
      <w:r>
        <w:rPr>
          <w:b/>
        </w:rPr>
        <w:t xml:space="preserve">between 1 </w:t>
      </w:r>
      <w:r>
        <w:t xml:space="preserve">and </w:t>
      </w:r>
      <w:r>
        <w:rPr>
          <w:b/>
        </w:rPr>
        <w:t>4</w:t>
      </w:r>
    </w:p>
    <w:p w14:paraId="7211E9C8" w14:textId="77777777" w:rsidR="00E8718A" w:rsidRDefault="00A04455" w:rsidP="00E8718A">
      <w:pPr>
        <w:spacing w:line="360" w:lineRule="auto"/>
        <w:jc w:val="both"/>
      </w:pPr>
      <w:r>
        <w:rPr>
          <w:noProof/>
        </w:rPr>
        <w:drawing>
          <wp:inline distT="0" distB="0" distL="0" distR="0" wp14:anchorId="28C1B4B1" wp14:editId="2A3DC198">
            <wp:extent cx="6210000" cy="938147"/>
            <wp:effectExtent l="19050" t="19050" r="1968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0601" name=""/>
                    <pic:cNvPicPr/>
                  </pic:nvPicPr>
                  <pic:blipFill>
                    <a:blip r:embed="rId10"/>
                    <a:srcRect r="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938147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29132" w14:textId="77777777" w:rsidR="00E8718A" w:rsidRDefault="00A04455" w:rsidP="00E8718A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>If user choose menu 1, then:</w:t>
      </w:r>
    </w:p>
    <w:p w14:paraId="78C90899" w14:textId="77777777" w:rsidR="00E8718A" w:rsidRDefault="00A04455" w:rsidP="00E8718A">
      <w:pPr>
        <w:pStyle w:val="ListParagraph"/>
        <w:numPr>
          <w:ilvl w:val="0"/>
          <w:numId w:val="24"/>
        </w:numPr>
        <w:spacing w:line="360" w:lineRule="auto"/>
        <w:ind w:left="720"/>
        <w:jc w:val="both"/>
      </w:pPr>
      <w:r>
        <w:t xml:space="preserve">The program will ask the user to input </w:t>
      </w:r>
      <w:r>
        <w:rPr>
          <w:b/>
        </w:rPr>
        <w:t>runner detail</w:t>
      </w:r>
      <w:r>
        <w:t>, which consists of:</w:t>
      </w:r>
    </w:p>
    <w:p w14:paraId="535BC2D4" w14:textId="77777777" w:rsidR="00E8718A" w:rsidRPr="00E8718A" w:rsidRDefault="00A04455" w:rsidP="00E8718A">
      <w:pPr>
        <w:pStyle w:val="ListParagraph"/>
        <w:numPr>
          <w:ilvl w:val="0"/>
          <w:numId w:val="25"/>
        </w:numPr>
        <w:spacing w:line="360" w:lineRule="auto"/>
        <w:ind w:left="1080"/>
        <w:jc w:val="both"/>
      </w:pPr>
      <w:r>
        <w:rPr>
          <w:b/>
        </w:rPr>
        <w:t>Type</w:t>
      </w:r>
      <w:r>
        <w:t>, which must be between</w:t>
      </w:r>
      <w:r>
        <w:rPr>
          <w:b/>
        </w:rPr>
        <w:t xml:space="preserve"> hare</w:t>
      </w:r>
      <w:r>
        <w:t xml:space="preserve"> and </w:t>
      </w:r>
      <w:r>
        <w:rPr>
          <w:b/>
        </w:rPr>
        <w:t>turtle (case sensitive)</w:t>
      </w:r>
    </w:p>
    <w:p w14:paraId="024E1291" w14:textId="77777777" w:rsidR="00E8718A" w:rsidRPr="00E8718A" w:rsidRDefault="00A04455" w:rsidP="00E8718A">
      <w:pPr>
        <w:pStyle w:val="ListParagraph"/>
        <w:numPr>
          <w:ilvl w:val="0"/>
          <w:numId w:val="25"/>
        </w:numPr>
        <w:spacing w:line="360" w:lineRule="auto"/>
        <w:ind w:left="1080"/>
        <w:jc w:val="both"/>
      </w:pPr>
      <w:r>
        <w:rPr>
          <w:b/>
        </w:rPr>
        <w:t>Name</w:t>
      </w:r>
      <w:r>
        <w:t xml:space="preserve">, which </w:t>
      </w:r>
      <w:r w:rsidRPr="00E8718A">
        <w:rPr>
          <w:b/>
        </w:rPr>
        <w:t>length</w:t>
      </w:r>
      <w:r>
        <w:t xml:space="preserve"> must be </w:t>
      </w:r>
      <w:r w:rsidRPr="00E8718A">
        <w:rPr>
          <w:b/>
        </w:rPr>
        <w:t>between</w:t>
      </w:r>
      <w:r>
        <w:t xml:space="preserve"> </w:t>
      </w:r>
      <w:r>
        <w:rPr>
          <w:b/>
        </w:rPr>
        <w:t>5</w:t>
      </w:r>
      <w:r>
        <w:t xml:space="preserve"> and</w:t>
      </w:r>
      <w:r>
        <w:rPr>
          <w:b/>
        </w:rPr>
        <w:t xml:space="preserve"> 15 </w:t>
      </w:r>
      <w:r w:rsidRPr="00E8718A">
        <w:rPr>
          <w:b/>
        </w:rPr>
        <w:t>characters</w:t>
      </w:r>
    </w:p>
    <w:p w14:paraId="082AE619" w14:textId="77777777" w:rsidR="00E8718A" w:rsidRDefault="00E8718A" w:rsidP="00E8718A">
      <w:pPr>
        <w:spacing w:line="360" w:lineRule="auto"/>
        <w:jc w:val="both"/>
      </w:pPr>
    </w:p>
    <w:p w14:paraId="70CA0102" w14:textId="77777777" w:rsidR="00E8718A" w:rsidRDefault="00A04455" w:rsidP="00E8718A">
      <w:pPr>
        <w:pStyle w:val="ListParagraph"/>
        <w:numPr>
          <w:ilvl w:val="0"/>
          <w:numId w:val="24"/>
        </w:numPr>
        <w:spacing w:line="360" w:lineRule="auto"/>
        <w:ind w:left="720"/>
        <w:jc w:val="both"/>
      </w:pPr>
      <w:r>
        <w:lastRenderedPageBreak/>
        <w:t xml:space="preserve">After all required input has been filled, </w:t>
      </w:r>
      <w:r>
        <w:rPr>
          <w:b/>
        </w:rPr>
        <w:t xml:space="preserve">add the data to a vector/array </w:t>
      </w:r>
      <w:r w:rsidRPr="0073227F">
        <w:t>list</w:t>
      </w:r>
    </w:p>
    <w:p w14:paraId="109595D8" w14:textId="77777777" w:rsidR="008B39F9" w:rsidRDefault="00A04455" w:rsidP="008B39F9">
      <w:pPr>
        <w:pStyle w:val="ListParagraph"/>
        <w:numPr>
          <w:ilvl w:val="0"/>
          <w:numId w:val="28"/>
        </w:numPr>
        <w:spacing w:line="360" w:lineRule="auto"/>
        <w:ind w:left="1080"/>
        <w:jc w:val="both"/>
      </w:pPr>
      <w:r>
        <w:t xml:space="preserve">If the user picked </w:t>
      </w:r>
      <w:r>
        <w:rPr>
          <w:b/>
        </w:rPr>
        <w:t>hare</w:t>
      </w:r>
      <w:r>
        <w:t>, then:</w:t>
      </w:r>
    </w:p>
    <w:p w14:paraId="55A227DB" w14:textId="77777777" w:rsidR="008B39F9" w:rsidRDefault="00A04455" w:rsidP="008B39F9">
      <w:pPr>
        <w:pStyle w:val="ListParagraph"/>
        <w:numPr>
          <w:ilvl w:val="0"/>
          <w:numId w:val="29"/>
        </w:numPr>
        <w:spacing w:line="360" w:lineRule="auto"/>
        <w:ind w:left="1440"/>
        <w:jc w:val="both"/>
      </w:pPr>
      <w:r>
        <w:t xml:space="preserve">Generate the basic </w:t>
      </w:r>
      <w:r w:rsidRPr="008B39F9">
        <w:rPr>
          <w:b/>
        </w:rPr>
        <w:t>run speed</w:t>
      </w:r>
      <w:r>
        <w:t xml:space="preserve"> based on the following formula:</w:t>
      </w:r>
    </w:p>
    <w:p w14:paraId="48DFD2BA" w14:textId="77777777" w:rsidR="008B39F9" w:rsidRDefault="00A04455" w:rsidP="008B39F9">
      <w:pPr>
        <w:pStyle w:val="ListParagraph"/>
        <w:spacing w:line="360" w:lineRule="auto"/>
        <w:ind w:left="1440"/>
        <w:jc w:val="both"/>
      </w:pPr>
      <m:oMath>
        <m:r>
          <w:rPr>
            <w:rFonts w:ascii="Cambria Math" w:hAnsi="Cambria Math"/>
          </w:rPr>
          <m:t>run_speed = Random(50) + 25</m:t>
        </m:r>
      </m:oMath>
      <w:r>
        <w:t xml:space="preserve"> </w:t>
      </w:r>
    </w:p>
    <w:p w14:paraId="4DA3FF10" w14:textId="77777777" w:rsidR="008B39F9" w:rsidRDefault="00A04455" w:rsidP="008B39F9">
      <w:pPr>
        <w:pStyle w:val="ListParagraph"/>
        <w:numPr>
          <w:ilvl w:val="0"/>
          <w:numId w:val="28"/>
        </w:numPr>
        <w:spacing w:line="360" w:lineRule="auto"/>
        <w:ind w:left="1080"/>
        <w:jc w:val="both"/>
      </w:pPr>
      <w:r>
        <w:t xml:space="preserve">If the user picked </w:t>
      </w:r>
      <w:r>
        <w:rPr>
          <w:b/>
        </w:rPr>
        <w:t>turtle</w:t>
      </w:r>
      <w:r>
        <w:t>, then:</w:t>
      </w:r>
    </w:p>
    <w:p w14:paraId="277CEC52" w14:textId="77777777" w:rsidR="008B39F9" w:rsidRDefault="00A04455" w:rsidP="008B39F9">
      <w:pPr>
        <w:pStyle w:val="ListParagraph"/>
        <w:numPr>
          <w:ilvl w:val="0"/>
          <w:numId w:val="29"/>
        </w:numPr>
        <w:spacing w:line="360" w:lineRule="auto"/>
        <w:ind w:left="1440"/>
        <w:jc w:val="both"/>
      </w:pPr>
      <w:r>
        <w:t xml:space="preserve">Generate the basic </w:t>
      </w:r>
      <w:r>
        <w:rPr>
          <w:b/>
        </w:rPr>
        <w:t xml:space="preserve">run speed </w:t>
      </w:r>
      <w:r>
        <w:t>based on the following formula:</w:t>
      </w:r>
    </w:p>
    <w:p w14:paraId="7E82C1A7" w14:textId="77777777" w:rsidR="008B39F9" w:rsidRDefault="00A04455" w:rsidP="008B39F9">
      <w:pPr>
        <w:pStyle w:val="ListParagraph"/>
        <w:spacing w:line="360" w:lineRule="auto"/>
        <w:ind w:left="1440"/>
        <w:jc w:val="both"/>
      </w:pPr>
      <m:oMath>
        <m:r>
          <w:rPr>
            <w:rFonts w:ascii="Cambria Math" w:hAnsi="Cambria Math"/>
          </w:rPr>
          <m:t>run_speed = Random(25) + 25</m:t>
        </m:r>
      </m:oMath>
      <w:r>
        <w:t xml:space="preserve"> </w:t>
      </w:r>
    </w:p>
    <w:p w14:paraId="794C28E3" w14:textId="77777777" w:rsidR="0073227F" w:rsidRDefault="00A04455" w:rsidP="00E8718A">
      <w:pPr>
        <w:pStyle w:val="ListParagraph"/>
        <w:numPr>
          <w:ilvl w:val="0"/>
          <w:numId w:val="24"/>
        </w:numPr>
        <w:spacing w:line="360" w:lineRule="auto"/>
        <w:ind w:left="720"/>
        <w:jc w:val="both"/>
      </w:pPr>
      <w:r>
        <w:t>After that, display a message indicating the corresponding personnel has been added to the runner list and return to the main menu</w:t>
      </w:r>
    </w:p>
    <w:p w14:paraId="79C98B2A" w14:textId="77777777" w:rsidR="00CF580A" w:rsidRDefault="00A04455" w:rsidP="006F1E82">
      <w:pPr>
        <w:spacing w:line="360" w:lineRule="auto"/>
        <w:jc w:val="both"/>
      </w:pPr>
      <w:r>
        <w:rPr>
          <w:noProof/>
        </w:rPr>
        <w:drawing>
          <wp:inline distT="0" distB="0" distL="0" distR="0" wp14:anchorId="1E38AF26" wp14:editId="7FA410DA">
            <wp:extent cx="6210000" cy="971340"/>
            <wp:effectExtent l="19050" t="19050" r="1968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4977" name=""/>
                    <pic:cNvPicPr/>
                  </pic:nvPicPr>
                  <pic:blipFill>
                    <a:blip r:embed="rId11"/>
                    <a:srcRect r="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97134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CD074" w14:textId="77777777" w:rsidR="0073227F" w:rsidRDefault="00A04455" w:rsidP="0073227F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>If the user chooses menu 2, then:</w:t>
      </w:r>
    </w:p>
    <w:p w14:paraId="6F05D844" w14:textId="77777777" w:rsidR="0073227F" w:rsidRDefault="00A04455" w:rsidP="0073227F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>
        <w:t>Display</w:t>
      </w:r>
      <w:r w:rsidR="00117F54">
        <w:t xml:space="preserve"> message indicating the table is currently being made</w:t>
      </w:r>
    </w:p>
    <w:p w14:paraId="4E4698A5" w14:textId="77777777" w:rsidR="00117F54" w:rsidRDefault="00A04455" w:rsidP="00117F54">
      <w:pPr>
        <w:spacing w:line="360" w:lineRule="auto"/>
        <w:jc w:val="both"/>
      </w:pPr>
      <w:r>
        <w:rPr>
          <w:noProof/>
        </w:rPr>
        <w:drawing>
          <wp:inline distT="0" distB="0" distL="0" distR="0" wp14:anchorId="54278969" wp14:editId="0BCF51B2">
            <wp:extent cx="6209665" cy="354330"/>
            <wp:effectExtent l="19050" t="19050" r="1968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85410" name=""/>
                    <pic:cNvPicPr/>
                  </pic:nvPicPr>
                  <pic:blipFill>
                    <a:blip r:embed="rId12"/>
                    <a:srcRect r="1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5433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ADA2C" w14:textId="2CFD0AF6" w:rsidR="00117F54" w:rsidRPr="001D24D5" w:rsidRDefault="004E630D" w:rsidP="003433F9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>
        <w:t>D</w:t>
      </w:r>
      <w:r w:rsidR="00A04455">
        <w:t>isplay current standing</w:t>
      </w:r>
      <w:r w:rsidR="00F03E8E">
        <w:t xml:space="preserve"> of the competition based on </w:t>
      </w:r>
      <w:r w:rsidR="00F03E8E" w:rsidRPr="00F03E8E">
        <w:rPr>
          <w:b/>
        </w:rPr>
        <w:t xml:space="preserve">total distance reached </w:t>
      </w:r>
      <w:r w:rsidR="00120D7B">
        <w:rPr>
          <w:bCs/>
        </w:rPr>
        <w:t xml:space="preserve">sort by </w:t>
      </w:r>
      <w:r w:rsidR="00120D7B" w:rsidRPr="00120D7B">
        <w:rPr>
          <w:b/>
        </w:rPr>
        <w:t>descending</w:t>
      </w:r>
      <w:commentRangeStart w:id="1"/>
      <w:commentRangeEnd w:id="1"/>
      <w:r w:rsidR="00C037E4">
        <w:rPr>
          <w:rStyle w:val="CommentReference"/>
        </w:rPr>
        <w:commentReference w:id="1"/>
      </w:r>
      <w:r>
        <w:rPr>
          <w:b/>
        </w:rPr>
        <w:t xml:space="preserve"> </w:t>
      </w:r>
      <w:r w:rsidR="00EE2356">
        <w:rPr>
          <w:bCs/>
        </w:rPr>
        <w:t xml:space="preserve"> and </w:t>
      </w:r>
      <w:r w:rsidR="00EE2356" w:rsidRPr="00EE2356">
        <w:rPr>
          <w:b/>
        </w:rPr>
        <w:t>calculate new distance reached</w:t>
      </w:r>
      <w:r w:rsidR="00EE2356">
        <w:rPr>
          <w:bCs/>
        </w:rPr>
        <w:t xml:space="preserve"> for each personnel </w:t>
      </w:r>
      <w:r>
        <w:rPr>
          <w:bCs/>
        </w:rPr>
        <w:t>while there is no winner yet</w:t>
      </w:r>
    </w:p>
    <w:p w14:paraId="09707080" w14:textId="77777777" w:rsidR="00A76BB5" w:rsidRDefault="00A04455" w:rsidP="00A76BB5">
      <w:pPr>
        <w:pStyle w:val="ListParagraph"/>
        <w:numPr>
          <w:ilvl w:val="0"/>
          <w:numId w:val="28"/>
        </w:numPr>
        <w:spacing w:line="360" w:lineRule="auto"/>
        <w:ind w:left="1080"/>
        <w:jc w:val="both"/>
      </w:pPr>
      <w:r>
        <w:rPr>
          <w:b/>
        </w:rPr>
        <w:t>Total Distance</w:t>
      </w:r>
      <w:r>
        <w:t xml:space="preserve"> is gotten from random values </w:t>
      </w:r>
      <w:r w:rsidRPr="00BD38AD">
        <w:rPr>
          <w:b/>
        </w:rPr>
        <w:t>between</w:t>
      </w:r>
      <w:r>
        <w:rPr>
          <w:b/>
        </w:rPr>
        <w:t xml:space="preserve"> 150</w:t>
      </w:r>
      <w:r w:rsidRPr="00D85DFA">
        <w:t>,</w:t>
      </w:r>
      <w:r>
        <w:rPr>
          <w:b/>
        </w:rPr>
        <w:t xml:space="preserve"> 250</w:t>
      </w:r>
      <w:r w:rsidRPr="00D85DFA"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500</w:t>
      </w:r>
    </w:p>
    <w:p w14:paraId="39989FEA" w14:textId="77777777" w:rsidR="007B1B16" w:rsidRDefault="00A04455" w:rsidP="007B1B16">
      <w:pPr>
        <w:pStyle w:val="ListParagraph"/>
        <w:numPr>
          <w:ilvl w:val="0"/>
          <w:numId w:val="28"/>
        </w:numPr>
        <w:spacing w:line="360" w:lineRule="auto"/>
        <w:ind w:left="1080"/>
        <w:jc w:val="both"/>
      </w:pPr>
      <w:r w:rsidRPr="007B1B16">
        <w:rPr>
          <w:b/>
        </w:rPr>
        <w:t>Distance</w:t>
      </w:r>
      <w:r>
        <w:t xml:space="preserve"> is gotten from the accumulated </w:t>
      </w:r>
      <w:r w:rsidR="007A33CC">
        <w:t xml:space="preserve">distance and the </w:t>
      </w:r>
      <w:r w:rsidR="007A33CC">
        <w:rPr>
          <w:b/>
        </w:rPr>
        <w:t>move</w:t>
      </w:r>
      <w:r w:rsidR="007A33CC">
        <w:t xml:space="preserve"> formula</w:t>
      </w:r>
    </w:p>
    <w:p w14:paraId="2F3B9D70" w14:textId="19A0CE13" w:rsidR="007A33CC" w:rsidRPr="00BC61E9" w:rsidRDefault="00A04455" w:rsidP="007A33CC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b/>
        </w:rPr>
      </w:pPr>
      <w:r w:rsidRPr="007A33CC">
        <w:rPr>
          <w:b/>
        </w:rPr>
        <w:t xml:space="preserve">Move </w:t>
      </w:r>
      <w:r>
        <w:t>formula is based on the following formula:</w:t>
      </w:r>
    </w:p>
    <w:p w14:paraId="4A78F709" w14:textId="77777777" w:rsidR="00BC61E9" w:rsidRPr="007A33CC" w:rsidRDefault="00BC61E9" w:rsidP="00BC61E9">
      <w:pPr>
        <w:pStyle w:val="ListParagraph"/>
        <w:numPr>
          <w:ilvl w:val="0"/>
          <w:numId w:val="29"/>
        </w:numPr>
        <w:spacing w:line="360" w:lineRule="auto"/>
        <w:ind w:left="1440"/>
        <w:jc w:val="both"/>
        <w:rPr>
          <w:b/>
        </w:rPr>
      </w:pPr>
      <w:r>
        <w:t xml:space="preserve">If the current type is </w:t>
      </w:r>
      <w:r>
        <w:rPr>
          <w:b/>
        </w:rPr>
        <w:t>hare</w:t>
      </w:r>
      <w:r>
        <w:t>, then:</w:t>
      </w:r>
    </w:p>
    <w:p w14:paraId="1DA9F4C8" w14:textId="77777777" w:rsidR="00BC61E9" w:rsidRPr="007A33CC" w:rsidRDefault="00BC61E9" w:rsidP="00BC61E9">
      <w:pPr>
        <w:pStyle w:val="ListParagraph"/>
        <w:spacing w:line="360" w:lineRule="auto"/>
        <w:ind w:left="1440"/>
        <w:jc w:val="both"/>
        <w:rPr>
          <w:b/>
        </w:rPr>
      </w:pPr>
      <m:oMath>
        <m:r>
          <w:rPr>
            <w:rFonts w:ascii="Cambria Math" w:hAnsi="Cambria Math"/>
          </w:rPr>
          <m:t>move = Random(run_speed)</m:t>
        </m:r>
      </m:oMath>
      <w:r>
        <w:rPr>
          <w:b/>
        </w:rPr>
        <w:t xml:space="preserve"> </w:t>
      </w:r>
    </w:p>
    <w:p w14:paraId="1C204E56" w14:textId="77777777" w:rsidR="00BC61E9" w:rsidRPr="007A33CC" w:rsidRDefault="00BC61E9" w:rsidP="00BC61E9">
      <w:pPr>
        <w:pStyle w:val="ListParagraph"/>
        <w:numPr>
          <w:ilvl w:val="0"/>
          <w:numId w:val="29"/>
        </w:numPr>
        <w:spacing w:line="360" w:lineRule="auto"/>
        <w:ind w:left="1440"/>
        <w:jc w:val="both"/>
        <w:rPr>
          <w:b/>
        </w:rPr>
      </w:pPr>
      <w:r>
        <w:t xml:space="preserve">If the current type is </w:t>
      </w:r>
      <w:r>
        <w:rPr>
          <w:b/>
        </w:rPr>
        <w:t>turtle</w:t>
      </w:r>
      <w:r>
        <w:t>, then:</w:t>
      </w:r>
    </w:p>
    <w:p w14:paraId="1E69FD21" w14:textId="77777777" w:rsidR="00BC61E9" w:rsidRDefault="00BC61E9" w:rsidP="00BC61E9">
      <w:pPr>
        <w:pStyle w:val="ListParagraph"/>
        <w:spacing w:line="360" w:lineRule="auto"/>
        <w:ind w:left="1440"/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move = Random(run_speed) + Random(10) + special_move</m:t>
        </m:r>
      </m:oMath>
      <w:r>
        <w:rPr>
          <w:b/>
        </w:rPr>
        <w:t xml:space="preserve"> </w:t>
      </w:r>
    </w:p>
    <w:p w14:paraId="6320A431" w14:textId="77777777" w:rsidR="00BC61E9" w:rsidRPr="007A33CC" w:rsidRDefault="00BC61E9" w:rsidP="00BC61E9">
      <w:pPr>
        <w:pStyle w:val="ListParagraph"/>
        <w:numPr>
          <w:ilvl w:val="0"/>
          <w:numId w:val="29"/>
        </w:numPr>
        <w:spacing w:line="360" w:lineRule="auto"/>
        <w:ind w:left="1440"/>
        <w:jc w:val="both"/>
        <w:rPr>
          <w:b/>
        </w:rPr>
      </w:pPr>
      <w:proofErr w:type="spellStart"/>
      <w:r>
        <w:rPr>
          <w:b/>
        </w:rPr>
        <w:t>special_move</w:t>
      </w:r>
      <w:proofErr w:type="spellEnd"/>
      <w:r>
        <w:t xml:space="preserve"> is gotten from the following formula</w:t>
      </w:r>
    </w:p>
    <w:p w14:paraId="7647D765" w14:textId="77777777" w:rsidR="00BC61E9" w:rsidRDefault="00BC61E9" w:rsidP="00BC61E9">
      <w:pPr>
        <w:pStyle w:val="ListParagraph"/>
        <w:spacing w:line="360" w:lineRule="auto"/>
        <w:ind w:left="1440"/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special_move = Random(10)</m:t>
        </m:r>
      </m:oMath>
      <w:r>
        <w:rPr>
          <w:b/>
        </w:rPr>
        <w:t xml:space="preserve"> </w:t>
      </w:r>
    </w:p>
    <w:p w14:paraId="3D1F379A" w14:textId="77777777" w:rsidR="00BC61E9" w:rsidRDefault="00BC61E9" w:rsidP="00BC61E9">
      <w:pPr>
        <w:pStyle w:val="ListParagraph"/>
        <w:numPr>
          <w:ilvl w:val="0"/>
          <w:numId w:val="31"/>
        </w:numPr>
        <w:spacing w:line="360" w:lineRule="auto"/>
        <w:ind w:left="1800"/>
        <w:jc w:val="both"/>
      </w:pPr>
      <w:r>
        <w:t xml:space="preserve">If the </w:t>
      </w:r>
      <w:proofErr w:type="spellStart"/>
      <w:r w:rsidRPr="00B732EA">
        <w:rPr>
          <w:b/>
        </w:rPr>
        <w:t>special_move</w:t>
      </w:r>
      <w:proofErr w:type="spellEnd"/>
      <w:r>
        <w:t xml:space="preserve"> </w:t>
      </w:r>
      <w:r w:rsidRPr="00EA29BD">
        <w:rPr>
          <w:b/>
        </w:rPr>
        <w:t>is more than</w:t>
      </w:r>
      <w:r>
        <w:rPr>
          <w:b/>
        </w:rPr>
        <w:t xml:space="preserve"> </w:t>
      </w:r>
      <w:r>
        <w:t xml:space="preserve">7, then give </w:t>
      </w:r>
      <w:r w:rsidRPr="006B2BC4">
        <w:rPr>
          <w:b/>
        </w:rPr>
        <w:t>15 boosts</w:t>
      </w:r>
      <w:r>
        <w:t xml:space="preserve"> to the move</w:t>
      </w:r>
    </w:p>
    <w:p w14:paraId="490E73B0" w14:textId="5D68B859" w:rsidR="00BC61E9" w:rsidRPr="00BC61E9" w:rsidRDefault="00BC61E9" w:rsidP="00BC61E9">
      <w:pPr>
        <w:pStyle w:val="ListParagraph"/>
        <w:numPr>
          <w:ilvl w:val="0"/>
          <w:numId w:val="31"/>
        </w:numPr>
        <w:spacing w:line="360" w:lineRule="auto"/>
        <w:ind w:left="1800"/>
        <w:jc w:val="both"/>
        <w:rPr>
          <w:b/>
        </w:rPr>
      </w:pPr>
      <w:r>
        <w:t xml:space="preserve">Otherwise </w:t>
      </w:r>
      <w:r w:rsidRPr="00471E2E">
        <w:rPr>
          <w:b/>
        </w:rPr>
        <w:t>do not give a boost</w:t>
      </w:r>
      <w:r>
        <w:t xml:space="preserve"> to the move</w:t>
      </w:r>
    </w:p>
    <w:p w14:paraId="29D021A5" w14:textId="77777777" w:rsidR="007F6E86" w:rsidRDefault="007F6E86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469E4457" w14:textId="3D8EC95F" w:rsidR="00BC61E9" w:rsidRPr="007A33CC" w:rsidRDefault="00C5479E" w:rsidP="007A33CC">
      <w:pPr>
        <w:pStyle w:val="ListParagraph"/>
        <w:numPr>
          <w:ilvl w:val="0"/>
          <w:numId w:val="28"/>
        </w:numPr>
        <w:spacing w:line="360" w:lineRule="auto"/>
        <w:ind w:left="1080"/>
        <w:jc w:val="both"/>
        <w:rPr>
          <w:b/>
        </w:rPr>
      </w:pPr>
      <w:r>
        <w:rPr>
          <w:bCs/>
        </w:rPr>
        <w:lastRenderedPageBreak/>
        <w:t xml:space="preserve">If </w:t>
      </w:r>
      <w:r w:rsidR="00021FFE">
        <w:rPr>
          <w:bCs/>
        </w:rPr>
        <w:t>one of the</w:t>
      </w:r>
      <w:r>
        <w:rPr>
          <w:bCs/>
        </w:rPr>
        <w:t xml:space="preserve"> </w:t>
      </w:r>
      <w:r>
        <w:t xml:space="preserve">personnel has </w:t>
      </w:r>
      <w:r w:rsidRPr="00FF0F0C">
        <w:rPr>
          <w:b/>
          <w:bCs/>
        </w:rPr>
        <w:t>reached the total distance</w:t>
      </w:r>
      <w:r>
        <w:t xml:space="preserve">, then the personnel will be the </w:t>
      </w:r>
      <w:r w:rsidRPr="00FF0F0C">
        <w:rPr>
          <w:b/>
          <w:bCs/>
        </w:rPr>
        <w:t>winner</w:t>
      </w:r>
    </w:p>
    <w:p w14:paraId="2C862385" w14:textId="1754E4A5" w:rsidR="001D24D5" w:rsidRDefault="004E630D" w:rsidP="001D24D5">
      <w:pPr>
        <w:spacing w:line="360" w:lineRule="auto"/>
        <w:jc w:val="both"/>
      </w:pPr>
      <w:r>
        <w:rPr>
          <w:noProof/>
        </w:rPr>
        <w:drawing>
          <wp:inline distT="0" distB="0" distL="0" distR="0" wp14:anchorId="3EF34E18" wp14:editId="3A52187C">
            <wp:extent cx="6228715" cy="1562100"/>
            <wp:effectExtent l="19050" t="19050" r="1968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r="-102457"/>
                    <a:stretch/>
                  </pic:blipFill>
                  <pic:spPr bwMode="auto">
                    <a:xfrm>
                      <a:off x="0" y="0"/>
                      <a:ext cx="6228715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45B32" w14:textId="0C4C6664" w:rsidR="004E630D" w:rsidRDefault="004E630D" w:rsidP="001D24D5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AC7C2E" wp14:editId="590920C5">
            <wp:extent cx="6228715" cy="15049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r="-96376"/>
                    <a:stretch/>
                  </pic:blipFill>
                  <pic:spPr bwMode="auto">
                    <a:xfrm>
                      <a:off x="0" y="0"/>
                      <a:ext cx="6228715" cy="150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0C957" w14:textId="3FD851D4" w:rsidR="004E630D" w:rsidRDefault="004E630D" w:rsidP="001D24D5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EA140FB" wp14:editId="31B72542">
            <wp:extent cx="6238875" cy="14954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-101540"/>
                    <a:stretch/>
                  </pic:blipFill>
                  <pic:spPr bwMode="auto">
                    <a:xfrm>
                      <a:off x="0" y="0"/>
                      <a:ext cx="6238875" cy="1495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818BD" w14:textId="7B8E2CFD" w:rsidR="004E630D" w:rsidRPr="004E630D" w:rsidRDefault="004E630D" w:rsidP="001D24D5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60DF86" wp14:editId="00E730F3">
            <wp:extent cx="6248400" cy="14573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r="-101227"/>
                    <a:stretch/>
                  </pic:blipFill>
                  <pic:spPr bwMode="auto">
                    <a:xfrm>
                      <a:off x="0" y="0"/>
                      <a:ext cx="6248400" cy="1457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4953" w14:textId="77777777" w:rsidR="007F6E86" w:rsidRDefault="007F6E86">
      <w:pPr>
        <w:spacing w:after="200" w:line="276" w:lineRule="auto"/>
      </w:pPr>
      <w:r>
        <w:br w:type="page"/>
      </w:r>
    </w:p>
    <w:p w14:paraId="310D6F7F" w14:textId="59A2BD69" w:rsidR="00F03E8E" w:rsidRPr="004E630D" w:rsidRDefault="00A04455" w:rsidP="003433F9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>
        <w:lastRenderedPageBreak/>
        <w:t xml:space="preserve">Display message indicating the winner’s </w:t>
      </w:r>
      <w:r w:rsidRPr="00F03E8E">
        <w:rPr>
          <w:b/>
        </w:rPr>
        <w:t>name</w:t>
      </w:r>
      <w:r w:rsidR="004E630D">
        <w:rPr>
          <w:b/>
        </w:rPr>
        <w:t xml:space="preserve"> </w:t>
      </w:r>
      <w:r w:rsidR="004E630D" w:rsidRPr="004E630D">
        <w:rPr>
          <w:bCs/>
        </w:rPr>
        <w:t>and</w:t>
      </w:r>
      <w:r w:rsidR="004E630D">
        <w:rPr>
          <w:b/>
        </w:rPr>
        <w:t xml:space="preserve"> increase the winner’s side (</w:t>
      </w:r>
      <w:r w:rsidR="004E630D" w:rsidRPr="004E630D">
        <w:rPr>
          <w:bCs/>
        </w:rPr>
        <w:t>hare or turtle</w:t>
      </w:r>
      <w:r w:rsidR="004E630D">
        <w:rPr>
          <w:b/>
        </w:rPr>
        <w:t>) by 1</w:t>
      </w:r>
    </w:p>
    <w:p w14:paraId="6B7B2E3B" w14:textId="39804A17" w:rsidR="00F03E8E" w:rsidRPr="004E630D" w:rsidRDefault="004E630D" w:rsidP="004E630D">
      <w:pPr>
        <w:spacing w:line="360" w:lineRule="auto"/>
        <w:jc w:val="both"/>
      </w:pPr>
      <w:r>
        <w:rPr>
          <w:noProof/>
        </w:rPr>
        <w:drawing>
          <wp:inline distT="0" distB="0" distL="0" distR="0" wp14:anchorId="19C25E19" wp14:editId="34B6FCF4">
            <wp:extent cx="6210000" cy="1805677"/>
            <wp:effectExtent l="19050" t="19050" r="1968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" r="-98779"/>
                    <a:stretch/>
                  </pic:blipFill>
                  <pic:spPr bwMode="auto">
                    <a:xfrm>
                      <a:off x="0" y="0"/>
                      <a:ext cx="6210000" cy="18056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97821" w14:textId="77777777" w:rsidR="0073227F" w:rsidRDefault="00A04455" w:rsidP="0073227F">
      <w:pPr>
        <w:pStyle w:val="ListParagraph"/>
        <w:numPr>
          <w:ilvl w:val="0"/>
          <w:numId w:val="22"/>
        </w:numPr>
        <w:spacing w:line="360" w:lineRule="auto"/>
        <w:ind w:left="360"/>
        <w:jc w:val="both"/>
      </w:pPr>
      <w:r>
        <w:t>If the user chooses menu 3, then:</w:t>
      </w:r>
    </w:p>
    <w:p w14:paraId="53727D01" w14:textId="77777777" w:rsidR="0073227F" w:rsidRPr="0073227F" w:rsidRDefault="00A04455" w:rsidP="0073227F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>
        <w:t xml:space="preserve">Display the current standing between </w:t>
      </w:r>
      <w:r>
        <w:rPr>
          <w:b/>
        </w:rPr>
        <w:t xml:space="preserve">hare </w:t>
      </w:r>
      <w:r>
        <w:t xml:space="preserve">and </w:t>
      </w:r>
      <w:r>
        <w:rPr>
          <w:b/>
        </w:rPr>
        <w:t>turtle</w:t>
      </w:r>
    </w:p>
    <w:p w14:paraId="6A32624F" w14:textId="77777777" w:rsidR="0073227F" w:rsidRDefault="00A04455" w:rsidP="0073227F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 xml:space="preserve">If both </w:t>
      </w:r>
      <w:r w:rsidRPr="0073227F">
        <w:rPr>
          <w:b/>
        </w:rPr>
        <w:t>hare</w:t>
      </w:r>
      <w:r>
        <w:t xml:space="preserve"> and </w:t>
      </w:r>
      <w:r w:rsidRPr="0073227F">
        <w:rPr>
          <w:b/>
        </w:rPr>
        <w:t>turtle</w:t>
      </w:r>
      <w:r>
        <w:t xml:space="preserve"> </w:t>
      </w:r>
      <w:r w:rsidR="00BD6B46">
        <w:t>have</w:t>
      </w:r>
      <w:r>
        <w:t xml:space="preserve"> </w:t>
      </w:r>
      <w:r>
        <w:rPr>
          <w:b/>
        </w:rPr>
        <w:t>equal total win</w:t>
      </w:r>
      <w:r>
        <w:t xml:space="preserve">, </w:t>
      </w:r>
      <w:r w:rsidRPr="0073227F">
        <w:rPr>
          <w:b/>
        </w:rPr>
        <w:t>display draw</w:t>
      </w:r>
      <w:r>
        <w:t xml:space="preserve"> status</w:t>
      </w:r>
    </w:p>
    <w:p w14:paraId="29F24D76" w14:textId="77777777" w:rsidR="0073227F" w:rsidRDefault="00A04455" w:rsidP="0073227F">
      <w:pPr>
        <w:spacing w:line="360" w:lineRule="auto"/>
        <w:jc w:val="both"/>
      </w:pPr>
      <w:r>
        <w:rPr>
          <w:noProof/>
        </w:rPr>
        <w:drawing>
          <wp:inline distT="0" distB="0" distL="0" distR="0" wp14:anchorId="450C0961" wp14:editId="79D0A8AC">
            <wp:extent cx="6210000" cy="1283822"/>
            <wp:effectExtent l="19050" t="19050" r="1968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5517" name=""/>
                    <pic:cNvPicPr/>
                  </pic:nvPicPr>
                  <pic:blipFill>
                    <a:blip r:embed="rId21"/>
                    <a:srcRect r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283822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27CC3" w14:textId="77777777" w:rsidR="0073227F" w:rsidRDefault="00A04455" w:rsidP="0073227F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 xml:space="preserve">If </w:t>
      </w:r>
      <w:r w:rsidRPr="0073227F">
        <w:rPr>
          <w:b/>
        </w:rPr>
        <w:t>the hare</w:t>
      </w:r>
      <w:r>
        <w:t xml:space="preserve"> team </w:t>
      </w:r>
      <w:r w:rsidRPr="0073227F">
        <w:rPr>
          <w:b/>
        </w:rPr>
        <w:t>has more win than</w:t>
      </w:r>
      <w:r>
        <w:rPr>
          <w:b/>
        </w:rPr>
        <w:t xml:space="preserve"> turtle</w:t>
      </w:r>
      <w:r>
        <w:t xml:space="preserve">, </w:t>
      </w:r>
      <w:r>
        <w:rPr>
          <w:b/>
        </w:rPr>
        <w:t>display</w:t>
      </w:r>
      <w:r>
        <w:t xml:space="preserve"> </w:t>
      </w:r>
      <w:r>
        <w:rPr>
          <w:b/>
        </w:rPr>
        <w:t>hare win</w:t>
      </w:r>
      <w:r>
        <w:t xml:space="preserve"> status</w:t>
      </w:r>
    </w:p>
    <w:p w14:paraId="41C916F6" w14:textId="77777777" w:rsidR="0073227F" w:rsidRDefault="00A04455" w:rsidP="0073227F">
      <w:pPr>
        <w:spacing w:line="360" w:lineRule="auto"/>
        <w:jc w:val="both"/>
      </w:pPr>
      <w:r>
        <w:rPr>
          <w:noProof/>
        </w:rPr>
        <w:drawing>
          <wp:inline distT="0" distB="0" distL="0" distR="0" wp14:anchorId="54E3D7E7" wp14:editId="43DE97DA">
            <wp:extent cx="6210000" cy="1227440"/>
            <wp:effectExtent l="19050" t="19050" r="1968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55828" name=""/>
                    <pic:cNvPicPr/>
                  </pic:nvPicPr>
                  <pic:blipFill>
                    <a:blip r:embed="rId22"/>
                    <a:srcRect r="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22744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2B834" w14:textId="77777777" w:rsidR="0073227F" w:rsidRDefault="00A04455" w:rsidP="0073227F">
      <w:pPr>
        <w:pStyle w:val="ListParagraph"/>
        <w:numPr>
          <w:ilvl w:val="0"/>
          <w:numId w:val="27"/>
        </w:numPr>
        <w:spacing w:line="360" w:lineRule="auto"/>
        <w:ind w:left="1080"/>
        <w:jc w:val="both"/>
      </w:pPr>
      <w:r>
        <w:t xml:space="preserve">If the </w:t>
      </w:r>
      <w:r w:rsidRPr="0073227F">
        <w:rPr>
          <w:b/>
        </w:rPr>
        <w:t>hare</w:t>
      </w:r>
      <w:r>
        <w:t xml:space="preserve"> team </w:t>
      </w:r>
      <w:r w:rsidRPr="0073227F">
        <w:rPr>
          <w:b/>
        </w:rPr>
        <w:t xml:space="preserve">has </w:t>
      </w:r>
      <w:r>
        <w:rPr>
          <w:b/>
        </w:rPr>
        <w:t>less</w:t>
      </w:r>
      <w:r w:rsidRPr="0073227F">
        <w:rPr>
          <w:b/>
        </w:rPr>
        <w:t xml:space="preserve"> win than</w:t>
      </w:r>
      <w:r>
        <w:rPr>
          <w:b/>
        </w:rPr>
        <w:t xml:space="preserve"> turtle</w:t>
      </w:r>
      <w:r>
        <w:t xml:space="preserve">, </w:t>
      </w:r>
      <w:r>
        <w:rPr>
          <w:b/>
        </w:rPr>
        <w:t>display</w:t>
      </w:r>
      <w:r>
        <w:t xml:space="preserve"> </w:t>
      </w:r>
      <w:r>
        <w:rPr>
          <w:b/>
        </w:rPr>
        <w:t>turtle win</w:t>
      </w:r>
      <w:r>
        <w:t xml:space="preserve"> status</w:t>
      </w:r>
    </w:p>
    <w:p w14:paraId="63E17EC0" w14:textId="77777777" w:rsidR="0073227F" w:rsidRPr="0073227F" w:rsidRDefault="00A04455" w:rsidP="0073227F">
      <w:pPr>
        <w:spacing w:line="360" w:lineRule="auto"/>
        <w:jc w:val="both"/>
      </w:pPr>
      <w:r>
        <w:rPr>
          <w:noProof/>
        </w:rPr>
        <w:drawing>
          <wp:inline distT="0" distB="0" distL="0" distR="0" wp14:anchorId="4D74655B" wp14:editId="056121C3">
            <wp:extent cx="6210000" cy="1306066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010" name=""/>
                    <pic:cNvPicPr/>
                  </pic:nvPicPr>
                  <pic:blipFill>
                    <a:blip r:embed="rId23"/>
                    <a:srcRect r="1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00" cy="1306066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8801D" w14:textId="77777777" w:rsidR="0073227F" w:rsidRDefault="00A04455" w:rsidP="0073227F">
      <w:pPr>
        <w:pStyle w:val="ListParagraph"/>
        <w:numPr>
          <w:ilvl w:val="0"/>
          <w:numId w:val="26"/>
        </w:numPr>
        <w:spacing w:line="360" w:lineRule="auto"/>
        <w:ind w:left="720"/>
        <w:jc w:val="both"/>
      </w:pPr>
      <w:r>
        <w:t>After that, return to the main menu</w:t>
      </w:r>
    </w:p>
    <w:p w14:paraId="12E7B5C0" w14:textId="77777777" w:rsidR="002C5CC6" w:rsidRPr="002A2093" w:rsidRDefault="00A04455" w:rsidP="002A2093">
      <w:pPr>
        <w:pStyle w:val="ListParagraph"/>
        <w:numPr>
          <w:ilvl w:val="0"/>
          <w:numId w:val="22"/>
        </w:numPr>
        <w:spacing w:after="240" w:line="360" w:lineRule="auto"/>
        <w:ind w:left="360"/>
        <w:jc w:val="both"/>
      </w:pPr>
      <w:r>
        <w:t xml:space="preserve">If the user choose menu 4, then the program will be </w:t>
      </w:r>
      <w:r w:rsidRPr="002671F2">
        <w:rPr>
          <w:b/>
        </w:rPr>
        <w:t>closed</w:t>
      </w:r>
    </w:p>
    <w:p w14:paraId="5E3438BA" w14:textId="77777777" w:rsidR="00AD6BC8" w:rsidRDefault="00A04455" w:rsidP="0003524C">
      <w:pPr>
        <w:spacing w:line="360" w:lineRule="auto"/>
        <w:jc w:val="center"/>
        <w:rPr>
          <w:b/>
        </w:rPr>
      </w:pPr>
      <w:r>
        <w:rPr>
          <w:b/>
        </w:rPr>
        <w:lastRenderedPageBreak/>
        <w:t>Please ask your teaching assistant if there are any related questions.</w:t>
      </w:r>
    </w:p>
    <w:p w14:paraId="14711755" w14:textId="77777777" w:rsidR="00BC6DE8" w:rsidRPr="00A32343" w:rsidRDefault="00BC6DE8" w:rsidP="0003524C">
      <w:pPr>
        <w:spacing w:line="360" w:lineRule="auto"/>
      </w:pPr>
    </w:p>
    <w:sectPr w:rsidR="00BC6DE8" w:rsidRPr="00A32343" w:rsidSect="00DF2179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tonius Wijaya" w:date="2020-02-03T09:53:00Z" w:initials="AW">
    <w:p w14:paraId="420F622C" w14:textId="166DEDCE" w:rsidR="00C037E4" w:rsidRDefault="00C037E4">
      <w:pPr>
        <w:pStyle w:val="CommentText"/>
      </w:pPr>
      <w:r>
        <w:rPr>
          <w:rStyle w:val="CommentReference"/>
        </w:rPr>
        <w:annotationRef/>
      </w:r>
      <w:r>
        <w:t>Ditambah 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0F62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0F622C" w16cid:durableId="21E2D1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8136B" w14:textId="77777777" w:rsidR="00EA5C35" w:rsidRDefault="00EA5C35">
      <w:r>
        <w:separator/>
      </w:r>
    </w:p>
  </w:endnote>
  <w:endnote w:type="continuationSeparator" w:id="0">
    <w:p w14:paraId="20DC5F1E" w14:textId="77777777" w:rsidR="00EA5C35" w:rsidRDefault="00EA5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C92BB" w14:textId="77777777" w:rsidR="005B66A9" w:rsidRDefault="00A04455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FE4FD2" wp14:editId="6049017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3475C8E1" w14:textId="77777777" w:rsidR="005B66A9" w:rsidRPr="00127F6B" w:rsidRDefault="00A04455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25A83B61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3BA1" w14:textId="77777777" w:rsidR="005B66A9" w:rsidRDefault="00A04455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C9BAFF" wp14:editId="3517AC2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37727F35" w14:textId="77777777" w:rsidR="005B66A9" w:rsidRPr="005F794B" w:rsidRDefault="00A04455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3E86E780" w14:textId="77777777" w:rsidR="005B66A9" w:rsidRPr="005F794B" w:rsidRDefault="00A04455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86BEBC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37434" w14:textId="77777777" w:rsidR="00EA5C35" w:rsidRDefault="00EA5C35">
      <w:r>
        <w:separator/>
      </w:r>
    </w:p>
  </w:footnote>
  <w:footnote w:type="continuationSeparator" w:id="0">
    <w:p w14:paraId="38476FF9" w14:textId="77777777" w:rsidR="00EA5C35" w:rsidRDefault="00EA5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001EEA" w14:paraId="0DB2E841" w14:textId="77777777" w:rsidTr="005D0782">
      <w:tc>
        <w:tcPr>
          <w:tcW w:w="5220" w:type="dxa"/>
        </w:tcPr>
        <w:p w14:paraId="67A2B91E" w14:textId="77777777" w:rsidR="005D0782" w:rsidRPr="00A458F5" w:rsidRDefault="00A04455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8A499F3" w14:textId="77777777" w:rsidR="005D0782" w:rsidRDefault="00A04455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84CB73" w14:textId="77777777" w:rsidR="005B66A9" w:rsidRDefault="00A04455" w:rsidP="005D0782">
    <w:pPr>
      <w:pStyle w:val="Header"/>
      <w:tabs>
        <w:tab w:val="clear" w:pos="9360"/>
      </w:tabs>
    </w:pPr>
    <w:r>
      <w:tab/>
    </w:r>
  </w:p>
  <w:p w14:paraId="387DB958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46BC0" w14:textId="77777777" w:rsidR="005B66A9" w:rsidRDefault="00A04455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50E"/>
      </v:shape>
    </w:pict>
  </w:numPicBullet>
  <w:abstractNum w:abstractNumId="0" w15:restartNumberingAfterBreak="0">
    <w:nsid w:val="012470D0"/>
    <w:multiLevelType w:val="hybridMultilevel"/>
    <w:tmpl w:val="97E469E2"/>
    <w:lvl w:ilvl="0" w:tplc="CA2C7A7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5301A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24CE7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10462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ECDF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1FA97F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C4607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3882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8A41E2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F1791"/>
    <w:multiLevelType w:val="hybridMultilevel"/>
    <w:tmpl w:val="5CBAAF54"/>
    <w:lvl w:ilvl="0" w:tplc="D3448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36E8E2" w:tentative="1">
      <w:start w:val="1"/>
      <w:numFmt w:val="lowerLetter"/>
      <w:lvlText w:val="%2."/>
      <w:lvlJc w:val="left"/>
      <w:pPr>
        <w:ind w:left="1440" w:hanging="360"/>
      </w:pPr>
    </w:lvl>
    <w:lvl w:ilvl="2" w:tplc="D2AEF6B4" w:tentative="1">
      <w:start w:val="1"/>
      <w:numFmt w:val="lowerRoman"/>
      <w:lvlText w:val="%3."/>
      <w:lvlJc w:val="right"/>
      <w:pPr>
        <w:ind w:left="2160" w:hanging="180"/>
      </w:pPr>
    </w:lvl>
    <w:lvl w:ilvl="3" w:tplc="0CB6E2D8" w:tentative="1">
      <w:start w:val="1"/>
      <w:numFmt w:val="decimal"/>
      <w:lvlText w:val="%4."/>
      <w:lvlJc w:val="left"/>
      <w:pPr>
        <w:ind w:left="2880" w:hanging="360"/>
      </w:pPr>
    </w:lvl>
    <w:lvl w:ilvl="4" w:tplc="19542368" w:tentative="1">
      <w:start w:val="1"/>
      <w:numFmt w:val="lowerLetter"/>
      <w:lvlText w:val="%5."/>
      <w:lvlJc w:val="left"/>
      <w:pPr>
        <w:ind w:left="3600" w:hanging="360"/>
      </w:pPr>
    </w:lvl>
    <w:lvl w:ilvl="5" w:tplc="D21403AE" w:tentative="1">
      <w:start w:val="1"/>
      <w:numFmt w:val="lowerRoman"/>
      <w:lvlText w:val="%6."/>
      <w:lvlJc w:val="right"/>
      <w:pPr>
        <w:ind w:left="4320" w:hanging="180"/>
      </w:pPr>
    </w:lvl>
    <w:lvl w:ilvl="6" w:tplc="7AEC23CA" w:tentative="1">
      <w:start w:val="1"/>
      <w:numFmt w:val="decimal"/>
      <w:lvlText w:val="%7."/>
      <w:lvlJc w:val="left"/>
      <w:pPr>
        <w:ind w:left="5040" w:hanging="360"/>
      </w:pPr>
    </w:lvl>
    <w:lvl w:ilvl="7" w:tplc="4DA65830" w:tentative="1">
      <w:start w:val="1"/>
      <w:numFmt w:val="lowerLetter"/>
      <w:lvlText w:val="%8."/>
      <w:lvlJc w:val="left"/>
      <w:pPr>
        <w:ind w:left="5760" w:hanging="360"/>
      </w:pPr>
    </w:lvl>
    <w:lvl w:ilvl="8" w:tplc="A7A29A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71FB7"/>
    <w:multiLevelType w:val="hybridMultilevel"/>
    <w:tmpl w:val="0A0E1530"/>
    <w:lvl w:ilvl="0" w:tplc="BA98E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7A4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543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697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AC13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709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0F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2629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9E18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2D6AC7"/>
    <w:multiLevelType w:val="hybridMultilevel"/>
    <w:tmpl w:val="699CFFF4"/>
    <w:lvl w:ilvl="0" w:tplc="AE46425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B4C460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CCEA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9A7C6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CADD5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6C2DCF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EA85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4460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14B5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391EFE"/>
    <w:multiLevelType w:val="hybridMultilevel"/>
    <w:tmpl w:val="5F8CDD50"/>
    <w:lvl w:ilvl="0" w:tplc="3388639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46AB2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03883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C675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9CDB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7DCDC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303B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EDA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69E67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9615EB"/>
    <w:multiLevelType w:val="hybridMultilevel"/>
    <w:tmpl w:val="13E0D000"/>
    <w:lvl w:ilvl="0" w:tplc="E83CD2C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EB487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D668E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F2CE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49674A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5E0DC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9CF9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4F08D4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EAF88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10722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C09A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A2C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2E8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4D6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948B6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FC9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EDA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B614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3A1EBC"/>
    <w:multiLevelType w:val="hybridMultilevel"/>
    <w:tmpl w:val="121AE08E"/>
    <w:lvl w:ilvl="0" w:tplc="7962095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65B2CB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09B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40865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4E563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9AC49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36C7D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FE7B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B86B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7E5618"/>
    <w:multiLevelType w:val="hybridMultilevel"/>
    <w:tmpl w:val="22BE1D78"/>
    <w:lvl w:ilvl="0" w:tplc="2E828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E6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0440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AC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A61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881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93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E37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64E0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040CF"/>
    <w:multiLevelType w:val="hybridMultilevel"/>
    <w:tmpl w:val="21AC0A1A"/>
    <w:lvl w:ilvl="0" w:tplc="74A42EEC">
      <w:start w:val="1"/>
      <w:numFmt w:val="decimal"/>
      <w:lvlText w:val="%1."/>
      <w:lvlJc w:val="left"/>
      <w:pPr>
        <w:ind w:left="1080" w:hanging="360"/>
      </w:pPr>
    </w:lvl>
    <w:lvl w:ilvl="1" w:tplc="6B46BE8A" w:tentative="1">
      <w:start w:val="1"/>
      <w:numFmt w:val="lowerLetter"/>
      <w:lvlText w:val="%2."/>
      <w:lvlJc w:val="left"/>
      <w:pPr>
        <w:ind w:left="1800" w:hanging="360"/>
      </w:pPr>
    </w:lvl>
    <w:lvl w:ilvl="2" w:tplc="5C603F8E" w:tentative="1">
      <w:start w:val="1"/>
      <w:numFmt w:val="lowerRoman"/>
      <w:lvlText w:val="%3."/>
      <w:lvlJc w:val="right"/>
      <w:pPr>
        <w:ind w:left="2520" w:hanging="180"/>
      </w:pPr>
    </w:lvl>
    <w:lvl w:ilvl="3" w:tplc="7DB8A0F0" w:tentative="1">
      <w:start w:val="1"/>
      <w:numFmt w:val="decimal"/>
      <w:lvlText w:val="%4."/>
      <w:lvlJc w:val="left"/>
      <w:pPr>
        <w:ind w:left="3240" w:hanging="360"/>
      </w:pPr>
    </w:lvl>
    <w:lvl w:ilvl="4" w:tplc="9594F98E" w:tentative="1">
      <w:start w:val="1"/>
      <w:numFmt w:val="lowerLetter"/>
      <w:lvlText w:val="%5."/>
      <w:lvlJc w:val="left"/>
      <w:pPr>
        <w:ind w:left="3960" w:hanging="360"/>
      </w:pPr>
    </w:lvl>
    <w:lvl w:ilvl="5" w:tplc="7744D4C4" w:tentative="1">
      <w:start w:val="1"/>
      <w:numFmt w:val="lowerRoman"/>
      <w:lvlText w:val="%6."/>
      <w:lvlJc w:val="right"/>
      <w:pPr>
        <w:ind w:left="4680" w:hanging="180"/>
      </w:pPr>
    </w:lvl>
    <w:lvl w:ilvl="6" w:tplc="08A86CEC" w:tentative="1">
      <w:start w:val="1"/>
      <w:numFmt w:val="decimal"/>
      <w:lvlText w:val="%7."/>
      <w:lvlJc w:val="left"/>
      <w:pPr>
        <w:ind w:left="5400" w:hanging="360"/>
      </w:pPr>
    </w:lvl>
    <w:lvl w:ilvl="7" w:tplc="124EB860" w:tentative="1">
      <w:start w:val="1"/>
      <w:numFmt w:val="lowerLetter"/>
      <w:lvlText w:val="%8."/>
      <w:lvlJc w:val="left"/>
      <w:pPr>
        <w:ind w:left="6120" w:hanging="360"/>
      </w:pPr>
    </w:lvl>
    <w:lvl w:ilvl="8" w:tplc="EBD277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96959"/>
    <w:multiLevelType w:val="hybridMultilevel"/>
    <w:tmpl w:val="92E0295E"/>
    <w:lvl w:ilvl="0" w:tplc="7E6434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6383CE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098DC7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1A70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0656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DE07F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F8F0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9C0F7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C0859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C60604"/>
    <w:multiLevelType w:val="hybridMultilevel"/>
    <w:tmpl w:val="738A11A0"/>
    <w:lvl w:ilvl="0" w:tplc="6008A6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E3A215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E0111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EC87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8493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9603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B45B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9287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8E4B35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6A4BAB"/>
    <w:multiLevelType w:val="hybridMultilevel"/>
    <w:tmpl w:val="E1923DEA"/>
    <w:lvl w:ilvl="0" w:tplc="05D63C1E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DC0EA08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A28492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836F65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4D6084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F9E5F1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37252E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C0226F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046653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B13409"/>
    <w:multiLevelType w:val="hybridMultilevel"/>
    <w:tmpl w:val="171CF3AC"/>
    <w:lvl w:ilvl="0" w:tplc="1CECE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DC56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788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09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E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6E5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CB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C2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7C2B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7C86BC1"/>
    <w:multiLevelType w:val="hybridMultilevel"/>
    <w:tmpl w:val="1E62E2FE"/>
    <w:lvl w:ilvl="0" w:tplc="D500DE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6898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08DB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C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64DD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62A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2F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08B4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2E5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42A95"/>
    <w:multiLevelType w:val="hybridMultilevel"/>
    <w:tmpl w:val="8870BD8C"/>
    <w:lvl w:ilvl="0" w:tplc="A0B27A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0B4AB4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1D082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CC4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6421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BA47C5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3E66A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B093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1622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065773"/>
    <w:multiLevelType w:val="hybridMultilevel"/>
    <w:tmpl w:val="1E669394"/>
    <w:lvl w:ilvl="0" w:tplc="09ECF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69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DE65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20C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68B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A8B0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247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6A2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EE2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9102A"/>
    <w:multiLevelType w:val="hybridMultilevel"/>
    <w:tmpl w:val="BB2AE4B2"/>
    <w:lvl w:ilvl="0" w:tplc="EB78F296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DAA525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7620D6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A5CB87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3861AE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91D8794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5BEEF3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864014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74247E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E12C78"/>
    <w:multiLevelType w:val="hybridMultilevel"/>
    <w:tmpl w:val="686449EC"/>
    <w:lvl w:ilvl="0" w:tplc="8946E8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35625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CF4D9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E63BD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8E57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AC825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528C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17464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58D3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272850"/>
    <w:multiLevelType w:val="hybridMultilevel"/>
    <w:tmpl w:val="E3D402EE"/>
    <w:lvl w:ilvl="0" w:tplc="C8FC2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609A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86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6B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C57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541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A15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40BC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68F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767C0"/>
    <w:multiLevelType w:val="hybridMultilevel"/>
    <w:tmpl w:val="B3BE086A"/>
    <w:lvl w:ilvl="0" w:tplc="5AC0D8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DC45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89A986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19AA7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268C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343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0C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C2D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845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D51FC"/>
    <w:multiLevelType w:val="hybridMultilevel"/>
    <w:tmpl w:val="DAC07698"/>
    <w:lvl w:ilvl="0" w:tplc="F58EE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8E25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9A678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A2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CA68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0460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B063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1CE2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642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45BDD"/>
    <w:multiLevelType w:val="hybridMultilevel"/>
    <w:tmpl w:val="3AF4F9DA"/>
    <w:lvl w:ilvl="0" w:tplc="A268DCE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3B6954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8092D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B25285E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9E842B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AD23B8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CFC1BB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6AC2A9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1A4FD7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1"/>
  </w:num>
  <w:num w:numId="4">
    <w:abstractNumId w:val="14"/>
  </w:num>
  <w:num w:numId="5">
    <w:abstractNumId w:val="26"/>
  </w:num>
  <w:num w:numId="6">
    <w:abstractNumId w:val="20"/>
  </w:num>
  <w:num w:numId="7">
    <w:abstractNumId w:val="27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1"/>
  </w:num>
  <w:num w:numId="14">
    <w:abstractNumId w:val="23"/>
  </w:num>
  <w:num w:numId="15">
    <w:abstractNumId w:val="12"/>
  </w:num>
  <w:num w:numId="16">
    <w:abstractNumId w:val="5"/>
  </w:num>
  <w:num w:numId="17">
    <w:abstractNumId w:val="22"/>
  </w:num>
  <w:num w:numId="18">
    <w:abstractNumId w:val="7"/>
  </w:num>
  <w:num w:numId="19">
    <w:abstractNumId w:val="19"/>
  </w:num>
  <w:num w:numId="20">
    <w:abstractNumId w:val="15"/>
  </w:num>
  <w:num w:numId="21">
    <w:abstractNumId w:val="4"/>
  </w:num>
  <w:num w:numId="22">
    <w:abstractNumId w:val="10"/>
  </w:num>
  <w:num w:numId="23">
    <w:abstractNumId w:val="1"/>
  </w:num>
  <w:num w:numId="24">
    <w:abstractNumId w:val="0"/>
  </w:num>
  <w:num w:numId="25">
    <w:abstractNumId w:val="6"/>
  </w:num>
  <w:num w:numId="26">
    <w:abstractNumId w:val="16"/>
  </w:num>
  <w:num w:numId="27">
    <w:abstractNumId w:val="25"/>
  </w:num>
  <w:num w:numId="28">
    <w:abstractNumId w:val="9"/>
  </w:num>
  <w:num w:numId="29">
    <w:abstractNumId w:val="17"/>
  </w:num>
  <w:num w:numId="30">
    <w:abstractNumId w:val="24"/>
  </w:num>
  <w:num w:numId="31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ius Wijaya">
    <w15:presenceInfo w15:providerId="None" w15:userId="Antonius Wija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EEA"/>
    <w:rsid w:val="00005471"/>
    <w:rsid w:val="00020F10"/>
    <w:rsid w:val="00021FFE"/>
    <w:rsid w:val="0003524C"/>
    <w:rsid w:val="00036A14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B69D0"/>
    <w:rsid w:val="000C3015"/>
    <w:rsid w:val="000E17EE"/>
    <w:rsid w:val="000F057A"/>
    <w:rsid w:val="000F1EBF"/>
    <w:rsid w:val="000F3EB6"/>
    <w:rsid w:val="000F7CFC"/>
    <w:rsid w:val="000F7FC6"/>
    <w:rsid w:val="00111124"/>
    <w:rsid w:val="001128D4"/>
    <w:rsid w:val="00117F54"/>
    <w:rsid w:val="00120D7B"/>
    <w:rsid w:val="00122BC2"/>
    <w:rsid w:val="00124C41"/>
    <w:rsid w:val="00126822"/>
    <w:rsid w:val="00127F6B"/>
    <w:rsid w:val="00131DAA"/>
    <w:rsid w:val="0013326A"/>
    <w:rsid w:val="001421F5"/>
    <w:rsid w:val="00145C2E"/>
    <w:rsid w:val="00150E94"/>
    <w:rsid w:val="00151847"/>
    <w:rsid w:val="00151A9A"/>
    <w:rsid w:val="0015698F"/>
    <w:rsid w:val="00183F26"/>
    <w:rsid w:val="00194706"/>
    <w:rsid w:val="001955A6"/>
    <w:rsid w:val="001A300E"/>
    <w:rsid w:val="001B2582"/>
    <w:rsid w:val="001B3A2E"/>
    <w:rsid w:val="001D24D5"/>
    <w:rsid w:val="001D4810"/>
    <w:rsid w:val="001E4042"/>
    <w:rsid w:val="001E637E"/>
    <w:rsid w:val="001E7852"/>
    <w:rsid w:val="001E7ABE"/>
    <w:rsid w:val="001F17C6"/>
    <w:rsid w:val="001F64B6"/>
    <w:rsid w:val="00224780"/>
    <w:rsid w:val="00235C36"/>
    <w:rsid w:val="002376FA"/>
    <w:rsid w:val="002570A8"/>
    <w:rsid w:val="0026655E"/>
    <w:rsid w:val="002671F2"/>
    <w:rsid w:val="00273E4A"/>
    <w:rsid w:val="00281799"/>
    <w:rsid w:val="00282F46"/>
    <w:rsid w:val="002841B3"/>
    <w:rsid w:val="00291E1E"/>
    <w:rsid w:val="002956DC"/>
    <w:rsid w:val="00296DA6"/>
    <w:rsid w:val="002A07C0"/>
    <w:rsid w:val="002A138B"/>
    <w:rsid w:val="002A2093"/>
    <w:rsid w:val="002A3DC6"/>
    <w:rsid w:val="002A66E0"/>
    <w:rsid w:val="002B00F2"/>
    <w:rsid w:val="002B7CDD"/>
    <w:rsid w:val="002C3AC5"/>
    <w:rsid w:val="002C5CC6"/>
    <w:rsid w:val="002C7FC0"/>
    <w:rsid w:val="002D1472"/>
    <w:rsid w:val="002D7F31"/>
    <w:rsid w:val="002E3324"/>
    <w:rsid w:val="002F5352"/>
    <w:rsid w:val="003002A2"/>
    <w:rsid w:val="00304194"/>
    <w:rsid w:val="00305136"/>
    <w:rsid w:val="003054E4"/>
    <w:rsid w:val="00310F09"/>
    <w:rsid w:val="003145AF"/>
    <w:rsid w:val="00316E2C"/>
    <w:rsid w:val="00320C87"/>
    <w:rsid w:val="00321362"/>
    <w:rsid w:val="00323347"/>
    <w:rsid w:val="003432E6"/>
    <w:rsid w:val="003433F9"/>
    <w:rsid w:val="003439D3"/>
    <w:rsid w:val="003449FC"/>
    <w:rsid w:val="00344DC0"/>
    <w:rsid w:val="0036420F"/>
    <w:rsid w:val="0036669F"/>
    <w:rsid w:val="00366844"/>
    <w:rsid w:val="0037553B"/>
    <w:rsid w:val="0038376D"/>
    <w:rsid w:val="00384C7B"/>
    <w:rsid w:val="00385E52"/>
    <w:rsid w:val="00387D06"/>
    <w:rsid w:val="003A1788"/>
    <w:rsid w:val="003A7A5F"/>
    <w:rsid w:val="003B1D05"/>
    <w:rsid w:val="003B27CC"/>
    <w:rsid w:val="003B5F77"/>
    <w:rsid w:val="003C0A29"/>
    <w:rsid w:val="003C1CE6"/>
    <w:rsid w:val="003C34E3"/>
    <w:rsid w:val="003C56F2"/>
    <w:rsid w:val="003D7084"/>
    <w:rsid w:val="003E0068"/>
    <w:rsid w:val="003E5842"/>
    <w:rsid w:val="003F71D2"/>
    <w:rsid w:val="004074A1"/>
    <w:rsid w:val="0041367E"/>
    <w:rsid w:val="00420AFF"/>
    <w:rsid w:val="00422134"/>
    <w:rsid w:val="00434FFC"/>
    <w:rsid w:val="00446550"/>
    <w:rsid w:val="00446D31"/>
    <w:rsid w:val="0045325D"/>
    <w:rsid w:val="00455BC6"/>
    <w:rsid w:val="004564E4"/>
    <w:rsid w:val="004633AF"/>
    <w:rsid w:val="0046440B"/>
    <w:rsid w:val="00470964"/>
    <w:rsid w:val="004716A8"/>
    <w:rsid w:val="00471E2E"/>
    <w:rsid w:val="00483C02"/>
    <w:rsid w:val="00494E4C"/>
    <w:rsid w:val="004A6F1F"/>
    <w:rsid w:val="004B2BBF"/>
    <w:rsid w:val="004B47B5"/>
    <w:rsid w:val="004B4B21"/>
    <w:rsid w:val="004B6AFE"/>
    <w:rsid w:val="004C0F0C"/>
    <w:rsid w:val="004C160D"/>
    <w:rsid w:val="004C6AFC"/>
    <w:rsid w:val="004D176C"/>
    <w:rsid w:val="004D750A"/>
    <w:rsid w:val="004E630D"/>
    <w:rsid w:val="004E7352"/>
    <w:rsid w:val="004F5661"/>
    <w:rsid w:val="0051117A"/>
    <w:rsid w:val="00520E03"/>
    <w:rsid w:val="005314B7"/>
    <w:rsid w:val="00535DA7"/>
    <w:rsid w:val="00540369"/>
    <w:rsid w:val="005447D7"/>
    <w:rsid w:val="00552DE5"/>
    <w:rsid w:val="0055410B"/>
    <w:rsid w:val="00554CFB"/>
    <w:rsid w:val="00556E41"/>
    <w:rsid w:val="00571B72"/>
    <w:rsid w:val="00582417"/>
    <w:rsid w:val="00582E4C"/>
    <w:rsid w:val="005A072D"/>
    <w:rsid w:val="005A32DD"/>
    <w:rsid w:val="005A3515"/>
    <w:rsid w:val="005A362B"/>
    <w:rsid w:val="005B07D4"/>
    <w:rsid w:val="005B1075"/>
    <w:rsid w:val="005B3392"/>
    <w:rsid w:val="005B66A9"/>
    <w:rsid w:val="005C156C"/>
    <w:rsid w:val="005C19B6"/>
    <w:rsid w:val="005C7F15"/>
    <w:rsid w:val="005D0782"/>
    <w:rsid w:val="005E5D05"/>
    <w:rsid w:val="005E6009"/>
    <w:rsid w:val="005F47E6"/>
    <w:rsid w:val="005F794B"/>
    <w:rsid w:val="0060201C"/>
    <w:rsid w:val="0060486C"/>
    <w:rsid w:val="0061003F"/>
    <w:rsid w:val="006229B0"/>
    <w:rsid w:val="00635EE5"/>
    <w:rsid w:val="006422D9"/>
    <w:rsid w:val="00643F75"/>
    <w:rsid w:val="00664137"/>
    <w:rsid w:val="0067443D"/>
    <w:rsid w:val="00686645"/>
    <w:rsid w:val="006A1ECE"/>
    <w:rsid w:val="006B2BC4"/>
    <w:rsid w:val="006B6C0E"/>
    <w:rsid w:val="006B773C"/>
    <w:rsid w:val="006C4E2B"/>
    <w:rsid w:val="006D36BC"/>
    <w:rsid w:val="006F00E5"/>
    <w:rsid w:val="006F1E82"/>
    <w:rsid w:val="006F4D80"/>
    <w:rsid w:val="00701ECA"/>
    <w:rsid w:val="00720962"/>
    <w:rsid w:val="0072245D"/>
    <w:rsid w:val="0073227F"/>
    <w:rsid w:val="00737595"/>
    <w:rsid w:val="00742681"/>
    <w:rsid w:val="0074592C"/>
    <w:rsid w:val="00753638"/>
    <w:rsid w:val="00787247"/>
    <w:rsid w:val="007A33CC"/>
    <w:rsid w:val="007B1B16"/>
    <w:rsid w:val="007B5A6A"/>
    <w:rsid w:val="007B6FC3"/>
    <w:rsid w:val="007C1C37"/>
    <w:rsid w:val="007D7AE8"/>
    <w:rsid w:val="007E0EE7"/>
    <w:rsid w:val="007E2F2A"/>
    <w:rsid w:val="007F3C8E"/>
    <w:rsid w:val="007F6E86"/>
    <w:rsid w:val="0080314A"/>
    <w:rsid w:val="0080332C"/>
    <w:rsid w:val="008106C1"/>
    <w:rsid w:val="00810737"/>
    <w:rsid w:val="00811C48"/>
    <w:rsid w:val="00815DB3"/>
    <w:rsid w:val="0083459F"/>
    <w:rsid w:val="0083780E"/>
    <w:rsid w:val="008674E6"/>
    <w:rsid w:val="00867EBD"/>
    <w:rsid w:val="00873AFE"/>
    <w:rsid w:val="00876001"/>
    <w:rsid w:val="008769CC"/>
    <w:rsid w:val="00876A58"/>
    <w:rsid w:val="008869BC"/>
    <w:rsid w:val="008939EF"/>
    <w:rsid w:val="00894072"/>
    <w:rsid w:val="00895B8D"/>
    <w:rsid w:val="008B212E"/>
    <w:rsid w:val="008B35CC"/>
    <w:rsid w:val="008B39F9"/>
    <w:rsid w:val="008B7541"/>
    <w:rsid w:val="008C1A4A"/>
    <w:rsid w:val="008D1B94"/>
    <w:rsid w:val="008D411F"/>
    <w:rsid w:val="008D4D84"/>
    <w:rsid w:val="009010C1"/>
    <w:rsid w:val="00901A30"/>
    <w:rsid w:val="009035B6"/>
    <w:rsid w:val="0090372F"/>
    <w:rsid w:val="00932996"/>
    <w:rsid w:val="00932B6E"/>
    <w:rsid w:val="0093677F"/>
    <w:rsid w:val="00937B93"/>
    <w:rsid w:val="0094026C"/>
    <w:rsid w:val="00944ADA"/>
    <w:rsid w:val="009568C5"/>
    <w:rsid w:val="00961A2D"/>
    <w:rsid w:val="0097243E"/>
    <w:rsid w:val="00973849"/>
    <w:rsid w:val="009832E4"/>
    <w:rsid w:val="00995927"/>
    <w:rsid w:val="009A2464"/>
    <w:rsid w:val="009A3737"/>
    <w:rsid w:val="009C7801"/>
    <w:rsid w:val="009D4A2A"/>
    <w:rsid w:val="009D71E6"/>
    <w:rsid w:val="009E29D9"/>
    <w:rsid w:val="009F59DA"/>
    <w:rsid w:val="00A04455"/>
    <w:rsid w:val="00A1473C"/>
    <w:rsid w:val="00A1688D"/>
    <w:rsid w:val="00A244EB"/>
    <w:rsid w:val="00A25C8F"/>
    <w:rsid w:val="00A32343"/>
    <w:rsid w:val="00A451E5"/>
    <w:rsid w:val="00A458F5"/>
    <w:rsid w:val="00A46082"/>
    <w:rsid w:val="00A50AF3"/>
    <w:rsid w:val="00A52AB7"/>
    <w:rsid w:val="00A53D38"/>
    <w:rsid w:val="00A552D5"/>
    <w:rsid w:val="00A645E1"/>
    <w:rsid w:val="00A75B2A"/>
    <w:rsid w:val="00A76BB5"/>
    <w:rsid w:val="00A933D3"/>
    <w:rsid w:val="00AA1407"/>
    <w:rsid w:val="00AB0E0A"/>
    <w:rsid w:val="00AB42BB"/>
    <w:rsid w:val="00AC0C63"/>
    <w:rsid w:val="00AC511E"/>
    <w:rsid w:val="00AC5D98"/>
    <w:rsid w:val="00AD0B16"/>
    <w:rsid w:val="00AD2114"/>
    <w:rsid w:val="00AD6BC8"/>
    <w:rsid w:val="00AD768D"/>
    <w:rsid w:val="00AD7B46"/>
    <w:rsid w:val="00AE1AE9"/>
    <w:rsid w:val="00AE39D8"/>
    <w:rsid w:val="00AE548F"/>
    <w:rsid w:val="00AE661D"/>
    <w:rsid w:val="00AF264E"/>
    <w:rsid w:val="00AF338E"/>
    <w:rsid w:val="00B04C4C"/>
    <w:rsid w:val="00B07119"/>
    <w:rsid w:val="00B0785A"/>
    <w:rsid w:val="00B13729"/>
    <w:rsid w:val="00B15209"/>
    <w:rsid w:val="00B15C40"/>
    <w:rsid w:val="00B17AD5"/>
    <w:rsid w:val="00B212C7"/>
    <w:rsid w:val="00B22025"/>
    <w:rsid w:val="00B22C8C"/>
    <w:rsid w:val="00B25A20"/>
    <w:rsid w:val="00B32D75"/>
    <w:rsid w:val="00B440FB"/>
    <w:rsid w:val="00B4674F"/>
    <w:rsid w:val="00B517FB"/>
    <w:rsid w:val="00B64E96"/>
    <w:rsid w:val="00B67595"/>
    <w:rsid w:val="00B7140C"/>
    <w:rsid w:val="00B732EA"/>
    <w:rsid w:val="00B73551"/>
    <w:rsid w:val="00B81979"/>
    <w:rsid w:val="00B948DA"/>
    <w:rsid w:val="00B9609E"/>
    <w:rsid w:val="00BC61E9"/>
    <w:rsid w:val="00BC6DE8"/>
    <w:rsid w:val="00BC7D12"/>
    <w:rsid w:val="00BD38AD"/>
    <w:rsid w:val="00BD6B46"/>
    <w:rsid w:val="00BE0705"/>
    <w:rsid w:val="00BE1E15"/>
    <w:rsid w:val="00BF2997"/>
    <w:rsid w:val="00BF7C45"/>
    <w:rsid w:val="00C037E4"/>
    <w:rsid w:val="00C06ECE"/>
    <w:rsid w:val="00C12AA1"/>
    <w:rsid w:val="00C21849"/>
    <w:rsid w:val="00C25F66"/>
    <w:rsid w:val="00C36435"/>
    <w:rsid w:val="00C37CE2"/>
    <w:rsid w:val="00C44051"/>
    <w:rsid w:val="00C525FC"/>
    <w:rsid w:val="00C5479E"/>
    <w:rsid w:val="00C56C03"/>
    <w:rsid w:val="00C57A8A"/>
    <w:rsid w:val="00C57FE8"/>
    <w:rsid w:val="00C6549A"/>
    <w:rsid w:val="00C8483C"/>
    <w:rsid w:val="00C84D03"/>
    <w:rsid w:val="00C9074C"/>
    <w:rsid w:val="00C915BF"/>
    <w:rsid w:val="00CB3B33"/>
    <w:rsid w:val="00CB3CEF"/>
    <w:rsid w:val="00CB4EB5"/>
    <w:rsid w:val="00CB736B"/>
    <w:rsid w:val="00CC3101"/>
    <w:rsid w:val="00CD64BC"/>
    <w:rsid w:val="00CF11B0"/>
    <w:rsid w:val="00CF580A"/>
    <w:rsid w:val="00D20DA4"/>
    <w:rsid w:val="00D22C95"/>
    <w:rsid w:val="00D30822"/>
    <w:rsid w:val="00D35238"/>
    <w:rsid w:val="00D3685C"/>
    <w:rsid w:val="00D37E0D"/>
    <w:rsid w:val="00D47C75"/>
    <w:rsid w:val="00D60A6D"/>
    <w:rsid w:val="00D67DFC"/>
    <w:rsid w:val="00D85DFA"/>
    <w:rsid w:val="00D95848"/>
    <w:rsid w:val="00DA4A85"/>
    <w:rsid w:val="00DA77E0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06A16"/>
    <w:rsid w:val="00E15CF5"/>
    <w:rsid w:val="00E25B98"/>
    <w:rsid w:val="00E335DA"/>
    <w:rsid w:val="00E36B77"/>
    <w:rsid w:val="00E36EA8"/>
    <w:rsid w:val="00E405C5"/>
    <w:rsid w:val="00E40648"/>
    <w:rsid w:val="00E41A62"/>
    <w:rsid w:val="00E502A7"/>
    <w:rsid w:val="00E62BBC"/>
    <w:rsid w:val="00E642BF"/>
    <w:rsid w:val="00E660C4"/>
    <w:rsid w:val="00E70A3D"/>
    <w:rsid w:val="00E7332B"/>
    <w:rsid w:val="00E83F0C"/>
    <w:rsid w:val="00E8718A"/>
    <w:rsid w:val="00EA29BD"/>
    <w:rsid w:val="00EA4F34"/>
    <w:rsid w:val="00EA5C35"/>
    <w:rsid w:val="00EB5190"/>
    <w:rsid w:val="00EB7CD4"/>
    <w:rsid w:val="00ED5890"/>
    <w:rsid w:val="00EE2356"/>
    <w:rsid w:val="00EF17AC"/>
    <w:rsid w:val="00F0037C"/>
    <w:rsid w:val="00F03E8E"/>
    <w:rsid w:val="00F167A6"/>
    <w:rsid w:val="00F22A92"/>
    <w:rsid w:val="00F2595B"/>
    <w:rsid w:val="00F36E33"/>
    <w:rsid w:val="00F40775"/>
    <w:rsid w:val="00F53807"/>
    <w:rsid w:val="00F712CE"/>
    <w:rsid w:val="00F80742"/>
    <w:rsid w:val="00F849CE"/>
    <w:rsid w:val="00F955DA"/>
    <w:rsid w:val="00FA41A2"/>
    <w:rsid w:val="00FC245F"/>
    <w:rsid w:val="00FC28AE"/>
    <w:rsid w:val="00FF0F0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8C8F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B3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E451-54DA-421D-BBA6-CC455BE1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629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Antonius Wijaya</cp:lastModifiedBy>
  <cp:revision>170</cp:revision>
  <dcterms:created xsi:type="dcterms:W3CDTF">2017-10-20T05:51:00Z</dcterms:created>
  <dcterms:modified xsi:type="dcterms:W3CDTF">2020-02-03T10:08:00Z</dcterms:modified>
</cp:coreProperties>
</file>