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1E4CDC67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51C89" w14:textId="7FF40887" w:rsidR="00811C48" w:rsidRPr="001E7ABE" w:rsidRDefault="00D965C0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A</w:t>
            </w:r>
            <w:r w:rsidR="00876001" w:rsidRPr="00CB513E">
              <w:rPr>
                <w:rFonts w:ascii="Arial" w:hAnsi="Arial" w:cs="Arial"/>
                <w:b/>
                <w:sz w:val="32"/>
                <w:lang w:val="id-ID"/>
              </w:rPr>
              <w:t xml:space="preserve">ssignment </w:t>
            </w:r>
            <w:r w:rsidR="000F1EBF" w:rsidRPr="00CB513E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A84A8D0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C57CCC5" wp14:editId="0F576887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771A7D76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00EAC" w14:textId="30BD3E7E" w:rsidR="00321362" w:rsidRPr="00B67595" w:rsidRDefault="00EA700A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EA700A">
              <w:rPr>
                <w:rFonts w:ascii="Arial Narrow" w:hAnsi="Arial Narrow" w:cs="Tahoma"/>
                <w:sz w:val="36"/>
              </w:rPr>
              <w:t>COMP6175 | T0044</w:t>
            </w:r>
          </w:p>
          <w:p w14:paraId="4E2F9940" w14:textId="7FB3106F" w:rsidR="00235C36" w:rsidRPr="00876A58" w:rsidRDefault="00885A82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885A82">
              <w:rPr>
                <w:rFonts w:ascii="Arial Narrow" w:hAnsi="Arial Narrow" w:cs="Tahoma"/>
                <w:sz w:val="36"/>
              </w:rPr>
              <w:t>Object Oriented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3171201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2DDBA90D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224A" w14:textId="7A58F252" w:rsidR="00F80742" w:rsidRPr="00DF718C" w:rsidRDefault="00C554AE" w:rsidP="00CB513E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44B0A6B" w14:textId="2A4FBDA8" w:rsidR="000732DF" w:rsidRPr="0036420F" w:rsidRDefault="007C4101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7C4101">
              <w:rPr>
                <w:rFonts w:ascii="Arial" w:hAnsi="Arial" w:cs="Arial"/>
                <w:b/>
                <w:sz w:val="20"/>
              </w:rPr>
              <w:t>E203-COMP6175-RH06-01</w:t>
            </w:r>
          </w:p>
        </w:tc>
      </w:tr>
      <w:tr w:rsidR="00E0375C" w:rsidRPr="00876A58" w14:paraId="1A7C3B20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55ABABE" w14:textId="6C04EAC2" w:rsidR="00535DA7" w:rsidRPr="00E369BC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CB513E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CB513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CB513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CB513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7F6F86">
              <w:rPr>
                <w:rFonts w:ascii="Arial" w:hAnsi="Arial" w:cs="Arial"/>
                <w:i/>
                <w:sz w:val="18"/>
                <w:szCs w:val="18"/>
              </w:rPr>
              <w:t>2019</w:t>
            </w:r>
            <w:r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994F32"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368E73E" w14:textId="6D6D55E8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CB513E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CB513E">
              <w:rPr>
                <w:rFonts w:ascii="Arial" w:hAnsi="Arial" w:cs="Arial"/>
                <w:b/>
                <w:sz w:val="18"/>
              </w:rPr>
              <w:t xml:space="preserve"> </w:t>
            </w:r>
            <w:r w:rsidR="006A531F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AF4E902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1E22E452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3B9DF2D5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70AB5454" w14:textId="13BFF74A" w:rsidR="00EE4239" w:rsidRPr="009B082B" w:rsidRDefault="00136BCF" w:rsidP="009B082B">
      <w:pPr>
        <w:spacing w:before="240" w:after="240"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RHanet</w:t>
      </w:r>
      <w:proofErr w:type="spellEnd"/>
    </w:p>
    <w:p w14:paraId="1D9A197B" w14:textId="240BCF0E" w:rsidR="00B11E5E" w:rsidRDefault="00F67748" w:rsidP="00B11E5E">
      <w:pPr>
        <w:spacing w:line="360" w:lineRule="auto"/>
        <w:ind w:firstLine="720"/>
        <w:jc w:val="both"/>
      </w:pPr>
      <w:proofErr w:type="spellStart"/>
      <w:r>
        <w:rPr>
          <w:b/>
          <w:bCs/>
        </w:rPr>
        <w:t>RHanet</w:t>
      </w:r>
      <w:proofErr w:type="spellEnd"/>
      <w:r w:rsidR="00EE4239" w:rsidRPr="009B082B">
        <w:rPr>
          <w:b/>
          <w:bCs/>
        </w:rPr>
        <w:t xml:space="preserve"> </w:t>
      </w:r>
      <w:r w:rsidR="00EE4239" w:rsidRPr="009B082B">
        <w:t>is a</w:t>
      </w:r>
      <w:r>
        <w:t xml:space="preserve"> popular</w:t>
      </w:r>
      <w:r w:rsidR="00EE4239" w:rsidRPr="009B082B">
        <w:t xml:space="preserve"> </w:t>
      </w:r>
      <w:r>
        <w:t>internet café</w:t>
      </w:r>
      <w:r w:rsidR="00EE4239" w:rsidRPr="009B082B">
        <w:t xml:space="preserve">. </w:t>
      </w:r>
      <w:r>
        <w:t xml:space="preserve">Mr. </w:t>
      </w:r>
      <w:proofErr w:type="spellStart"/>
      <w:r>
        <w:t>Baki</w:t>
      </w:r>
      <w:proofErr w:type="spellEnd"/>
      <w:r>
        <w:t xml:space="preserve">, as the owner of </w:t>
      </w:r>
      <w:proofErr w:type="spellStart"/>
      <w:r w:rsidRPr="001A719D">
        <w:rPr>
          <w:b/>
          <w:bCs/>
        </w:rPr>
        <w:t>RHanet</w:t>
      </w:r>
      <w:proofErr w:type="spellEnd"/>
      <w:r>
        <w:t xml:space="preserve"> want</w:t>
      </w:r>
      <w:r w:rsidR="00A771BE">
        <w:t>s</w:t>
      </w:r>
      <w:r>
        <w:t xml:space="preserve"> to make the application to manage </w:t>
      </w:r>
      <w:r w:rsidR="00C9763B">
        <w:t>customer</w:t>
      </w:r>
      <w:r>
        <w:t xml:space="preserve">. </w:t>
      </w:r>
      <w:r w:rsidR="00EE4239" w:rsidRPr="009B082B">
        <w:t xml:space="preserve">You as a programmer are asked to make </w:t>
      </w:r>
      <w:proofErr w:type="spellStart"/>
      <w:r>
        <w:rPr>
          <w:b/>
        </w:rPr>
        <w:t>RHanet</w:t>
      </w:r>
      <w:proofErr w:type="spellEnd"/>
      <w:r>
        <w:rPr>
          <w:b/>
        </w:rPr>
        <w:t xml:space="preserve"> management system</w:t>
      </w:r>
      <w:r w:rsidR="00EE4239" w:rsidRPr="009B082B">
        <w:rPr>
          <w:b/>
        </w:rPr>
        <w:t xml:space="preserve"> </w:t>
      </w:r>
      <w:r w:rsidR="00EE4239" w:rsidRPr="009B082B">
        <w:t xml:space="preserve">using </w:t>
      </w:r>
      <w:r w:rsidR="00EE4239" w:rsidRPr="009B082B">
        <w:rPr>
          <w:b/>
          <w:bCs/>
        </w:rPr>
        <w:t>Java Programming Language</w:t>
      </w:r>
      <w:r w:rsidR="00EE4239" w:rsidRPr="009B082B">
        <w:t xml:space="preserve"> with the following specifications:</w:t>
      </w:r>
    </w:p>
    <w:p w14:paraId="7413234D" w14:textId="77777777" w:rsidR="00763A27" w:rsidRDefault="00763A27" w:rsidP="00B11E5E">
      <w:pPr>
        <w:spacing w:line="360" w:lineRule="auto"/>
        <w:ind w:firstLine="720"/>
        <w:jc w:val="both"/>
      </w:pPr>
    </w:p>
    <w:p w14:paraId="0A9911BE" w14:textId="45E6C1A4" w:rsidR="00EE4239" w:rsidRPr="009B082B" w:rsidRDefault="00B11E5E" w:rsidP="00763A27">
      <w:pPr>
        <w:spacing w:line="360" w:lineRule="auto"/>
        <w:jc w:val="both"/>
      </w:pPr>
      <w:r>
        <w:t>First, the</w:t>
      </w:r>
      <w:r w:rsidR="00EE4239" w:rsidRPr="009B082B">
        <w:t xml:space="preserve"> program will print </w:t>
      </w:r>
      <w:r w:rsidR="00EE4239" w:rsidRPr="009B082B">
        <w:rPr>
          <w:b/>
          <w:bCs/>
        </w:rPr>
        <w:t>main menu</w:t>
      </w:r>
      <w:r w:rsidR="00EE4239" w:rsidRPr="009B082B">
        <w:t xml:space="preserve"> that consists of:</w:t>
      </w:r>
    </w:p>
    <w:p w14:paraId="2D4A4F4F" w14:textId="1B06E6F9" w:rsidR="00EE4239" w:rsidRPr="009B082B" w:rsidRDefault="00F67748" w:rsidP="00DA4228">
      <w:pPr>
        <w:numPr>
          <w:ilvl w:val="0"/>
          <w:numId w:val="15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Add Customer</w:t>
      </w:r>
    </w:p>
    <w:p w14:paraId="16D166C3" w14:textId="2BAF2F58" w:rsidR="00EE4239" w:rsidRPr="009B082B" w:rsidRDefault="00B11E5E" w:rsidP="00DA4228">
      <w:pPr>
        <w:numPr>
          <w:ilvl w:val="0"/>
          <w:numId w:val="15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View </w:t>
      </w:r>
      <w:r w:rsidR="00F67748">
        <w:rPr>
          <w:b/>
          <w:bCs/>
        </w:rPr>
        <w:t>Customer</w:t>
      </w:r>
    </w:p>
    <w:p w14:paraId="7A60113E" w14:textId="32B6B339" w:rsidR="00EE4239" w:rsidRPr="009B082B" w:rsidRDefault="00F67748" w:rsidP="00DA4228">
      <w:pPr>
        <w:numPr>
          <w:ilvl w:val="0"/>
          <w:numId w:val="15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Extend Time</w:t>
      </w:r>
    </w:p>
    <w:p w14:paraId="52825F86" w14:textId="77777777" w:rsidR="00EE4239" w:rsidRPr="009B082B" w:rsidRDefault="00EE4239" w:rsidP="00DA4228">
      <w:pPr>
        <w:numPr>
          <w:ilvl w:val="0"/>
          <w:numId w:val="15"/>
        </w:numPr>
        <w:spacing w:after="240" w:line="360" w:lineRule="auto"/>
        <w:jc w:val="both"/>
        <w:rPr>
          <w:b/>
          <w:bCs/>
        </w:rPr>
      </w:pPr>
      <w:r w:rsidRPr="009B082B">
        <w:rPr>
          <w:b/>
          <w:bCs/>
        </w:rPr>
        <w:t>Exit</w:t>
      </w:r>
    </w:p>
    <w:p w14:paraId="0616ED24" w14:textId="657854D3" w:rsidR="00E50448" w:rsidRPr="009B082B" w:rsidRDefault="004338B6" w:rsidP="00794DE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45B0AE0" wp14:editId="72C32743">
            <wp:extent cx="6280785" cy="1276985"/>
            <wp:effectExtent l="19050" t="19050" r="2476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276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7B0E4" w14:textId="01BEEE74" w:rsidR="00EE4239" w:rsidRPr="009B082B" w:rsidRDefault="00EE4239" w:rsidP="0059152C">
      <w:pPr>
        <w:numPr>
          <w:ilvl w:val="0"/>
          <w:numId w:val="18"/>
        </w:numPr>
        <w:spacing w:line="360" w:lineRule="auto"/>
        <w:ind w:left="-420" w:firstLine="420"/>
        <w:jc w:val="both"/>
      </w:pPr>
      <w:r w:rsidRPr="009B082B">
        <w:t xml:space="preserve">If the </w:t>
      </w:r>
      <w:r w:rsidR="008B3036">
        <w:t>user</w:t>
      </w:r>
      <w:r w:rsidRPr="009B082B">
        <w:t xml:space="preserve"> chooses </w:t>
      </w:r>
      <w:r w:rsidR="006A2AD5">
        <w:rPr>
          <w:b/>
          <w:bCs/>
        </w:rPr>
        <w:t xml:space="preserve">Add </w:t>
      </w:r>
      <w:r w:rsidR="00F67748">
        <w:rPr>
          <w:b/>
          <w:bCs/>
        </w:rPr>
        <w:t>Customer</w:t>
      </w:r>
      <w:r w:rsidR="006A2AD5">
        <w:rPr>
          <w:b/>
          <w:bCs/>
        </w:rPr>
        <w:t xml:space="preserve"> </w:t>
      </w:r>
      <w:r w:rsidRPr="009B082B">
        <w:rPr>
          <w:b/>
          <w:bCs/>
        </w:rPr>
        <w:t>(Menu 1)</w:t>
      </w:r>
      <w:r w:rsidRPr="009B082B">
        <w:t>, then:</w:t>
      </w:r>
    </w:p>
    <w:p w14:paraId="2B361E71" w14:textId="32BAC778" w:rsidR="006A2AD5" w:rsidRPr="009B082B" w:rsidRDefault="006A2AD5" w:rsidP="006A2AD5">
      <w:pPr>
        <w:numPr>
          <w:ilvl w:val="1"/>
          <w:numId w:val="14"/>
        </w:numPr>
        <w:spacing w:line="360" w:lineRule="auto"/>
        <w:jc w:val="both"/>
      </w:pPr>
      <w:r w:rsidRPr="009B082B">
        <w:t xml:space="preserve">The program will ask </w:t>
      </w:r>
      <w:r w:rsidR="008B3036">
        <w:t>the user</w:t>
      </w:r>
      <w:r w:rsidRPr="009B082B">
        <w:t xml:space="preserve"> to </w:t>
      </w:r>
      <w:r w:rsidRPr="009B082B">
        <w:rPr>
          <w:b/>
          <w:bCs/>
        </w:rPr>
        <w:t xml:space="preserve">input </w:t>
      </w:r>
      <w:r w:rsidRPr="009B082B">
        <w:t>the following data:</w:t>
      </w:r>
    </w:p>
    <w:p w14:paraId="0EFD6C73" w14:textId="683CF0DE" w:rsidR="006A2AD5" w:rsidRDefault="00F67748" w:rsidP="006A2AD5">
      <w:pPr>
        <w:numPr>
          <w:ilvl w:val="2"/>
          <w:numId w:val="14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347BCF" wp14:editId="17DAB0FF">
            <wp:simplePos x="0" y="0"/>
            <wp:positionH relativeFrom="margin">
              <wp:posOffset>825500</wp:posOffset>
            </wp:positionH>
            <wp:positionV relativeFrom="paragraph">
              <wp:posOffset>236220</wp:posOffset>
            </wp:positionV>
            <wp:extent cx="4876800" cy="361950"/>
            <wp:effectExtent l="19050" t="19050" r="19050" b="19050"/>
            <wp:wrapTight wrapText="bothSides">
              <wp:wrapPolygon edited="0">
                <wp:start x="-84" y="-1137"/>
                <wp:lineTo x="-84" y="21600"/>
                <wp:lineTo x="21600" y="21600"/>
                <wp:lineTo x="21600" y="-1137"/>
                <wp:lineTo x="-84" y="-1137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56338">
        <w:rPr>
          <w:b/>
          <w:bCs/>
        </w:rPr>
        <w:t>Customer’s titles</w:t>
      </w:r>
      <w:r w:rsidR="006A2AD5" w:rsidRPr="009B082B">
        <w:t xml:space="preserve">, </w:t>
      </w:r>
      <w:r>
        <w:t xml:space="preserve">which </w:t>
      </w:r>
      <w:r w:rsidR="00056338">
        <w:t xml:space="preserve">is </w:t>
      </w:r>
      <w:r w:rsidR="00056338">
        <w:rPr>
          <w:b/>
          <w:bCs/>
        </w:rPr>
        <w:t xml:space="preserve">between </w:t>
      </w:r>
      <w:r w:rsidR="00056338" w:rsidRPr="008B3036">
        <w:t>“</w:t>
      </w:r>
      <w:r w:rsidR="00056338">
        <w:rPr>
          <w:b/>
          <w:bCs/>
        </w:rPr>
        <w:t xml:space="preserve">Mr. </w:t>
      </w:r>
      <w:r w:rsidR="00056338" w:rsidRPr="008B3036">
        <w:t>”</w:t>
      </w:r>
      <w:r w:rsidR="00056338">
        <w:rPr>
          <w:b/>
          <w:bCs/>
        </w:rPr>
        <w:t xml:space="preserve"> or </w:t>
      </w:r>
      <w:r w:rsidR="00056338" w:rsidRPr="008B3036">
        <w:t>“</w:t>
      </w:r>
      <w:r w:rsidR="00056338">
        <w:rPr>
          <w:b/>
          <w:bCs/>
        </w:rPr>
        <w:t>Mrs.</w:t>
      </w:r>
      <w:r w:rsidR="006E3E96">
        <w:rPr>
          <w:b/>
          <w:bCs/>
        </w:rPr>
        <w:t xml:space="preserve"> </w:t>
      </w:r>
      <w:r w:rsidR="00056338" w:rsidRPr="008B3036">
        <w:t>”</w:t>
      </w:r>
      <w:r w:rsidR="008B3036">
        <w:t xml:space="preserve"> (case sensitive)</w:t>
      </w:r>
      <w:r w:rsidR="00E911B7" w:rsidRPr="008B3036">
        <w:t>.</w:t>
      </w:r>
    </w:p>
    <w:p w14:paraId="0089E0D1" w14:textId="0EFB3D19" w:rsidR="006A2AD5" w:rsidRPr="009B082B" w:rsidRDefault="006A2AD5" w:rsidP="006A2AD5">
      <w:pPr>
        <w:tabs>
          <w:tab w:val="left" w:pos="420"/>
          <w:tab w:val="left" w:pos="840"/>
        </w:tabs>
        <w:spacing w:line="360" w:lineRule="auto"/>
        <w:jc w:val="both"/>
      </w:pPr>
    </w:p>
    <w:p w14:paraId="422A3185" w14:textId="40B24EEA" w:rsidR="00415BC6" w:rsidRPr="005D53A0" w:rsidRDefault="006A2AD5" w:rsidP="00415BC6">
      <w:pPr>
        <w:numPr>
          <w:ilvl w:val="2"/>
          <w:numId w:val="14"/>
        </w:numPr>
        <w:spacing w:line="360" w:lineRule="auto"/>
        <w:ind w:left="1260"/>
        <w:jc w:val="both"/>
      </w:pPr>
      <w:r>
        <w:tab/>
      </w:r>
      <w:r w:rsidR="00056338">
        <w:rPr>
          <w:b/>
          <w:bCs/>
        </w:rPr>
        <w:t>Customer’s name</w:t>
      </w:r>
      <w:r w:rsidRPr="009B082B">
        <w:t>, which</w:t>
      </w:r>
      <w:r w:rsidR="00415BC6">
        <w:t xml:space="preserve"> </w:t>
      </w:r>
      <w:r w:rsidR="00056338">
        <w:rPr>
          <w:b/>
          <w:bCs/>
        </w:rPr>
        <w:t xml:space="preserve">length </w:t>
      </w:r>
      <w:r w:rsidR="00056338">
        <w:t xml:space="preserve">is </w:t>
      </w:r>
      <w:r w:rsidR="00056338">
        <w:rPr>
          <w:b/>
          <w:bCs/>
        </w:rPr>
        <w:t>between 1 and 30 characters</w:t>
      </w:r>
      <w:r w:rsidR="008B3036" w:rsidRPr="009C172B">
        <w:rPr>
          <w:bCs/>
        </w:rPr>
        <w:t>.</w:t>
      </w:r>
    </w:p>
    <w:p w14:paraId="229D5C54" w14:textId="24598B67" w:rsidR="006A2AD5" w:rsidRDefault="00056338" w:rsidP="00415BC6">
      <w:pPr>
        <w:tabs>
          <w:tab w:val="left" w:pos="420"/>
          <w:tab w:val="left" w:pos="1260"/>
        </w:tabs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1C60DB" wp14:editId="273FE35D">
            <wp:simplePos x="0" y="0"/>
            <wp:positionH relativeFrom="column">
              <wp:posOffset>807720</wp:posOffset>
            </wp:positionH>
            <wp:positionV relativeFrom="paragraph">
              <wp:posOffset>53340</wp:posOffset>
            </wp:positionV>
            <wp:extent cx="4895850" cy="314325"/>
            <wp:effectExtent l="19050" t="19050" r="19050" b="28575"/>
            <wp:wrapTight wrapText="bothSides">
              <wp:wrapPolygon edited="0">
                <wp:start x="-84" y="-1309"/>
                <wp:lineTo x="-84" y="22255"/>
                <wp:lineTo x="21600" y="22255"/>
                <wp:lineTo x="21600" y="-1309"/>
                <wp:lineTo x="-84" y="-1309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94C0C11" w14:textId="77777777" w:rsidR="00056338" w:rsidRDefault="00056338">
      <w:pPr>
        <w:spacing w:after="200" w:line="276" w:lineRule="auto"/>
      </w:pPr>
      <w:bookmarkStart w:id="0" w:name="_GoBack"/>
      <w:bookmarkEnd w:id="0"/>
    </w:p>
    <w:p w14:paraId="5B398E56" w14:textId="1AAB6103" w:rsidR="00EE4239" w:rsidRPr="000B4ED3" w:rsidRDefault="00056338" w:rsidP="009B082B">
      <w:pPr>
        <w:numPr>
          <w:ilvl w:val="2"/>
          <w:numId w:val="14"/>
        </w:numPr>
        <w:tabs>
          <w:tab w:val="left" w:pos="840"/>
        </w:tabs>
        <w:spacing w:after="240"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22FBA07" wp14:editId="5578AB2C">
            <wp:simplePos x="0" y="0"/>
            <wp:positionH relativeFrom="column">
              <wp:posOffset>798195</wp:posOffset>
            </wp:positionH>
            <wp:positionV relativeFrom="paragraph">
              <wp:posOffset>389255</wp:posOffset>
            </wp:positionV>
            <wp:extent cx="4886325" cy="361950"/>
            <wp:effectExtent l="19050" t="19050" r="28575" b="19050"/>
            <wp:wrapTight wrapText="bothSides">
              <wp:wrapPolygon edited="0">
                <wp:start x="-84" y="-1137"/>
                <wp:lineTo x="-84" y="21600"/>
                <wp:lineTo x="21642" y="21600"/>
                <wp:lineTo x="21642" y="-1137"/>
                <wp:lineTo x="-84" y="-1137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Time’s duration</w:t>
      </w:r>
      <w:r w:rsidR="00415BC6">
        <w:rPr>
          <w:b/>
          <w:bCs/>
        </w:rPr>
        <w:t>,</w:t>
      </w:r>
      <w:r w:rsidR="00F6111C">
        <w:rPr>
          <w:b/>
          <w:bCs/>
        </w:rPr>
        <w:t xml:space="preserve"> </w:t>
      </w:r>
      <w:r w:rsidR="00F6111C">
        <w:t>which</w:t>
      </w:r>
      <w:r>
        <w:t xml:space="preserve"> </w:t>
      </w:r>
      <w:r w:rsidR="00F6111C">
        <w:t xml:space="preserve">is </w:t>
      </w:r>
      <w:r>
        <w:rPr>
          <w:b/>
          <w:bCs/>
        </w:rPr>
        <w:t>between 1</w:t>
      </w:r>
      <w:r w:rsidR="009C172B">
        <w:rPr>
          <w:b/>
          <w:bCs/>
        </w:rPr>
        <w:t xml:space="preserve"> - </w:t>
      </w:r>
      <w:r>
        <w:rPr>
          <w:b/>
          <w:bCs/>
        </w:rPr>
        <w:t>5 hours</w:t>
      </w:r>
      <w:r w:rsidR="00F6111C">
        <w:t>.</w:t>
      </w:r>
      <w:r w:rsidR="00415BC6">
        <w:rPr>
          <w:b/>
          <w:bCs/>
        </w:rPr>
        <w:t xml:space="preserve"> </w:t>
      </w:r>
    </w:p>
    <w:p w14:paraId="0E9A3759" w14:textId="77777777" w:rsidR="008414D8" w:rsidRDefault="008414D8" w:rsidP="008414D8">
      <w:pPr>
        <w:tabs>
          <w:tab w:val="left" w:pos="420"/>
          <w:tab w:val="left" w:pos="840"/>
          <w:tab w:val="left" w:pos="1270"/>
        </w:tabs>
        <w:spacing w:after="240" w:line="360" w:lineRule="auto"/>
        <w:ind w:left="840"/>
        <w:jc w:val="both"/>
      </w:pPr>
    </w:p>
    <w:p w14:paraId="3BA1A9D3" w14:textId="4D2056BA" w:rsidR="001D6BBB" w:rsidRDefault="008414D8" w:rsidP="001D6BBB">
      <w:pPr>
        <w:numPr>
          <w:ilvl w:val="1"/>
          <w:numId w:val="14"/>
        </w:numPr>
        <w:tabs>
          <w:tab w:val="left" w:pos="1270"/>
        </w:tabs>
        <w:spacing w:after="240" w:line="360" w:lineRule="auto"/>
      </w:pPr>
      <w:r>
        <w:t xml:space="preserve">After that, the program will </w:t>
      </w:r>
      <w:r w:rsidRPr="001D6BBB">
        <w:rPr>
          <w:b/>
          <w:bCs/>
        </w:rPr>
        <w:t>g</w:t>
      </w:r>
      <w:r w:rsidR="000B4ED3" w:rsidRPr="001D6BBB">
        <w:rPr>
          <w:b/>
          <w:bCs/>
        </w:rPr>
        <w:t xml:space="preserve">enerate </w:t>
      </w:r>
      <w:r w:rsidR="00D3715D" w:rsidRPr="001D6BBB">
        <w:rPr>
          <w:b/>
          <w:bCs/>
        </w:rPr>
        <w:t>Customer’s ID</w:t>
      </w:r>
      <w:r w:rsidR="001D6BBB">
        <w:t xml:space="preserve">. Validate the </w:t>
      </w:r>
      <w:r w:rsidR="001D6BBB" w:rsidRPr="001D6BBB">
        <w:rPr>
          <w:b/>
          <w:bCs/>
        </w:rPr>
        <w:t>generated ID must be unique</w:t>
      </w:r>
      <w:r w:rsidR="001D6BBB">
        <w:t xml:space="preserve"> and follows the following format:</w:t>
      </w:r>
    </w:p>
    <w:p w14:paraId="4369BD85" w14:textId="3B6C0FA9" w:rsidR="00D3715D" w:rsidRPr="00056338" w:rsidRDefault="00D3715D" w:rsidP="001D6BBB">
      <w:pPr>
        <w:tabs>
          <w:tab w:val="left" w:pos="1270"/>
        </w:tabs>
        <w:spacing w:after="240" w:line="360" w:lineRule="auto"/>
        <w:ind w:left="84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A72126C" wp14:editId="3C32959D">
                <wp:extent cx="2360930" cy="829945"/>
                <wp:effectExtent l="9525" t="9525" r="10795" b="825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9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1C6EA" w14:textId="33201A5D" w:rsidR="00D3715D" w:rsidRDefault="00D3715D" w:rsidP="00D3715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CUXXX</w:t>
                            </w:r>
                          </w:p>
                          <w:p w14:paraId="1868CDD6" w14:textId="77777777" w:rsidR="00D3715D" w:rsidRDefault="00D3715D" w:rsidP="00D3715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Where:</w:t>
                            </w:r>
                          </w:p>
                          <w:p w14:paraId="07AD4185" w14:textId="60810C3A" w:rsidR="00D3715D" w:rsidRDefault="00D3715D" w:rsidP="00D3715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 = Random Number 0-</w:t>
                            </w:r>
                            <w:r w:rsidR="001D6BBB">
                              <w:rPr>
                                <w:b/>
                              </w:rPr>
                              <w:t>9</w:t>
                            </w:r>
                          </w:p>
                          <w:p w14:paraId="1CB73654" w14:textId="15C0E3C1" w:rsidR="00D3715D" w:rsidRDefault="00D3715D" w:rsidP="00D3715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Example: CU123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A72126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185.9pt;height:6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">
                <v:textbox style="mso-fit-shape-to-text:t">
                  <w:txbxContent>
                    <w:p w14:paraId="2AF1C6EA" w14:textId="33201A5D" w:rsidR="00D3715D" w:rsidRDefault="00D3715D" w:rsidP="00D3715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CUXXX</w:t>
                      </w:r>
                    </w:p>
                    <w:p w14:paraId="1868CDD6" w14:textId="77777777" w:rsidR="00D3715D" w:rsidRDefault="00D3715D" w:rsidP="00D3715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Where:</w:t>
                      </w:r>
                    </w:p>
                    <w:p w14:paraId="07AD4185" w14:textId="60810C3A" w:rsidR="00D3715D" w:rsidRDefault="00D3715D" w:rsidP="00D3715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 = Random Number 0-</w:t>
                      </w:r>
                      <w:r w:rsidR="001D6BBB">
                        <w:rPr>
                          <w:b/>
                        </w:rPr>
                        <w:t>9</w:t>
                      </w:r>
                    </w:p>
                    <w:p w14:paraId="1CB73654" w14:textId="15C0E3C1" w:rsidR="00D3715D" w:rsidRDefault="00D3715D" w:rsidP="00D3715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Example: CU123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D47C12" w14:textId="667BD541" w:rsidR="00D3715D" w:rsidRPr="009B082B" w:rsidRDefault="008414D8" w:rsidP="00E911B7">
      <w:pPr>
        <w:numPr>
          <w:ilvl w:val="1"/>
          <w:numId w:val="14"/>
        </w:numPr>
        <w:tabs>
          <w:tab w:val="left" w:pos="1270"/>
        </w:tabs>
        <w:spacing w:after="240" w:line="360" w:lineRule="auto"/>
        <w:jc w:val="both"/>
      </w:pPr>
      <w:r>
        <w:t xml:space="preserve">Finally, the program will </w:t>
      </w:r>
      <w:r w:rsidRPr="008414D8">
        <w:rPr>
          <w:b/>
          <w:bCs/>
        </w:rPr>
        <w:t>save the customer</w:t>
      </w:r>
      <w:r>
        <w:t xml:space="preserve"> into the customer list and</w:t>
      </w:r>
      <w:r w:rsidR="00EE4239" w:rsidRPr="009B082B">
        <w:t xml:space="preserve"> </w:t>
      </w:r>
      <w:r w:rsidR="00EE4239" w:rsidRPr="008414D8">
        <w:t>print</w:t>
      </w:r>
      <w:r w:rsidR="00EE4239" w:rsidRPr="00056338">
        <w:rPr>
          <w:b/>
          <w:bCs/>
        </w:rPr>
        <w:t xml:space="preserve"> </w:t>
      </w:r>
      <w:r w:rsidR="00F6111C" w:rsidRPr="00056338">
        <w:rPr>
          <w:bCs/>
        </w:rPr>
        <w:t>success message</w:t>
      </w:r>
      <w:r w:rsidR="00BC473C">
        <w:rPr>
          <w:noProof/>
        </w:rPr>
        <w:drawing>
          <wp:inline distT="0" distB="0" distL="0" distR="0" wp14:anchorId="37B10198" wp14:editId="520F2145">
            <wp:extent cx="5219700" cy="323850"/>
            <wp:effectExtent l="19050" t="19050" r="1905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D7FE1" w14:textId="21DDAAFD" w:rsidR="00EE4239" w:rsidRPr="009B082B" w:rsidRDefault="00EE4239" w:rsidP="009B082B">
      <w:pPr>
        <w:numPr>
          <w:ilvl w:val="0"/>
          <w:numId w:val="18"/>
        </w:numPr>
        <w:spacing w:line="360" w:lineRule="auto"/>
        <w:ind w:left="-420" w:firstLine="420"/>
        <w:jc w:val="both"/>
      </w:pPr>
      <w:r w:rsidRPr="009B082B">
        <w:t xml:space="preserve">If the </w:t>
      </w:r>
      <w:r w:rsidR="00134332">
        <w:t>user</w:t>
      </w:r>
      <w:r w:rsidRPr="009B082B">
        <w:t xml:space="preserve"> chooses </w:t>
      </w:r>
      <w:r w:rsidR="00F6111C">
        <w:rPr>
          <w:b/>
          <w:bCs/>
        </w:rPr>
        <w:t xml:space="preserve">View </w:t>
      </w:r>
      <w:r w:rsidR="00056338">
        <w:rPr>
          <w:b/>
          <w:bCs/>
        </w:rPr>
        <w:t>Customer</w:t>
      </w:r>
      <w:r w:rsidRPr="009B082B">
        <w:rPr>
          <w:b/>
          <w:bCs/>
        </w:rPr>
        <w:t xml:space="preserve"> (Menu 2)</w:t>
      </w:r>
      <w:r w:rsidRPr="009B082B">
        <w:t>, then:</w:t>
      </w:r>
    </w:p>
    <w:p w14:paraId="325FF28B" w14:textId="43C62030" w:rsidR="00EE4239" w:rsidRPr="00A60D6F" w:rsidRDefault="00A60D6F" w:rsidP="00A60D6F">
      <w:pPr>
        <w:numPr>
          <w:ilvl w:val="1"/>
          <w:numId w:val="14"/>
        </w:numPr>
        <w:spacing w:after="240" w:line="360" w:lineRule="auto"/>
        <w:jc w:val="both"/>
      </w:pPr>
      <w:r w:rsidRPr="005D53A0">
        <w:t xml:space="preserve">If </w:t>
      </w:r>
      <w:r w:rsidR="00056338" w:rsidRPr="00756B74">
        <w:rPr>
          <w:b/>
          <w:bCs/>
        </w:rPr>
        <w:t>customer</w:t>
      </w:r>
      <w:r w:rsidRPr="00756B74">
        <w:rPr>
          <w:b/>
          <w:bCs/>
        </w:rPr>
        <w:t xml:space="preserve"> list is empty</w:t>
      </w:r>
      <w:r w:rsidRPr="005D53A0">
        <w:t xml:space="preserve">, then </w:t>
      </w:r>
      <w:r w:rsidRPr="005D53A0">
        <w:rPr>
          <w:b/>
        </w:rPr>
        <w:t>show message “</w:t>
      </w:r>
      <w:r w:rsidR="00056338">
        <w:rPr>
          <w:b/>
        </w:rPr>
        <w:t>No data !!</w:t>
      </w:r>
      <w:r w:rsidRPr="005D53A0">
        <w:rPr>
          <w:b/>
        </w:rPr>
        <w:t>”</w:t>
      </w:r>
    </w:p>
    <w:p w14:paraId="4F90BAAE" w14:textId="01A9C8A5" w:rsidR="00A60D6F" w:rsidRPr="00EE71C4" w:rsidRDefault="004338B6" w:rsidP="00F21E12">
      <w:pPr>
        <w:spacing w:after="240" w:line="360" w:lineRule="auto"/>
        <w:ind w:firstLine="851"/>
        <w:jc w:val="both"/>
      </w:pPr>
      <w:r>
        <w:rPr>
          <w:noProof/>
        </w:rPr>
        <w:drawing>
          <wp:inline distT="0" distB="0" distL="0" distR="0" wp14:anchorId="69832214" wp14:editId="76B298E5">
            <wp:extent cx="5257800" cy="332105"/>
            <wp:effectExtent l="19050" t="19050" r="1905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2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892A4" w14:textId="7D4AE3A0" w:rsidR="00EE4239" w:rsidRPr="009B082B" w:rsidRDefault="00A60D6F" w:rsidP="009B082B">
      <w:pPr>
        <w:numPr>
          <w:ilvl w:val="1"/>
          <w:numId w:val="14"/>
        </w:numPr>
        <w:tabs>
          <w:tab w:val="left" w:pos="1260"/>
        </w:tabs>
        <w:spacing w:after="240" w:line="360" w:lineRule="auto"/>
        <w:jc w:val="both"/>
      </w:pPr>
      <w:r w:rsidRPr="005D53A0">
        <w:t xml:space="preserve">Otherwise, </w:t>
      </w:r>
      <w:r w:rsidRPr="005D53A0">
        <w:rPr>
          <w:b/>
          <w:bCs/>
        </w:rPr>
        <w:t xml:space="preserve">show </w:t>
      </w:r>
      <w:r w:rsidRPr="00794DE5">
        <w:rPr>
          <w:b/>
        </w:rPr>
        <w:t xml:space="preserve">all </w:t>
      </w:r>
      <w:r w:rsidR="000B4ED3">
        <w:rPr>
          <w:b/>
        </w:rPr>
        <w:t>customer data</w:t>
      </w:r>
      <w:r w:rsidRPr="005D53A0">
        <w:rPr>
          <w:bCs/>
        </w:rPr>
        <w:t xml:space="preserve"> </w:t>
      </w:r>
      <w:r w:rsidR="00794DE5">
        <w:rPr>
          <w:bCs/>
        </w:rPr>
        <w:t>in the</w:t>
      </w:r>
      <w:r w:rsidRPr="005D53A0">
        <w:rPr>
          <w:bCs/>
        </w:rPr>
        <w:t xml:space="preserve"> list</w:t>
      </w:r>
    </w:p>
    <w:p w14:paraId="1576BAA3" w14:textId="7B757344" w:rsidR="00291CB4" w:rsidRDefault="000B4ED3" w:rsidP="000E4BA6">
      <w:pPr>
        <w:spacing w:line="360" w:lineRule="auto"/>
        <w:ind w:firstLine="142"/>
        <w:jc w:val="center"/>
      </w:pPr>
      <w:r>
        <w:rPr>
          <w:noProof/>
        </w:rPr>
        <w:drawing>
          <wp:inline distT="0" distB="0" distL="0" distR="0" wp14:anchorId="2C89AB81" wp14:editId="5C92CD03">
            <wp:extent cx="5267325" cy="1089660"/>
            <wp:effectExtent l="19050" t="19050" r="2857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9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D3FFEC" w14:textId="77777777" w:rsidR="00D3715D" w:rsidRDefault="00D3715D" w:rsidP="00A60D6F">
      <w:pPr>
        <w:spacing w:line="360" w:lineRule="auto"/>
        <w:jc w:val="center"/>
      </w:pPr>
    </w:p>
    <w:p w14:paraId="66F595DE" w14:textId="2B93D8ED" w:rsidR="00EE4239" w:rsidRPr="009B082B" w:rsidRDefault="00EE4239" w:rsidP="009B082B">
      <w:pPr>
        <w:numPr>
          <w:ilvl w:val="0"/>
          <w:numId w:val="18"/>
        </w:numPr>
        <w:spacing w:line="360" w:lineRule="auto"/>
        <w:ind w:left="-420" w:firstLine="420"/>
        <w:jc w:val="both"/>
      </w:pPr>
      <w:r w:rsidRPr="009B082B">
        <w:t xml:space="preserve">If the </w:t>
      </w:r>
      <w:r w:rsidR="00756B74">
        <w:t>user</w:t>
      </w:r>
      <w:r w:rsidRPr="009B082B">
        <w:t xml:space="preserve"> chooses </w:t>
      </w:r>
      <w:r w:rsidR="000B4ED3">
        <w:rPr>
          <w:b/>
          <w:bCs/>
        </w:rPr>
        <w:t>Extend</w:t>
      </w:r>
      <w:r w:rsidRPr="009B082B">
        <w:rPr>
          <w:b/>
          <w:bCs/>
        </w:rPr>
        <w:t xml:space="preserve"> </w:t>
      </w:r>
      <w:r w:rsidR="00794DE5">
        <w:rPr>
          <w:b/>
          <w:bCs/>
        </w:rPr>
        <w:t>T</w:t>
      </w:r>
      <w:r w:rsidR="000B4ED3">
        <w:rPr>
          <w:b/>
          <w:bCs/>
        </w:rPr>
        <w:t>ime</w:t>
      </w:r>
      <w:r w:rsidRPr="009B082B">
        <w:rPr>
          <w:b/>
          <w:bCs/>
        </w:rPr>
        <w:t xml:space="preserve"> (Menu 3)</w:t>
      </w:r>
      <w:r w:rsidRPr="009B082B">
        <w:t>, then:</w:t>
      </w:r>
    </w:p>
    <w:p w14:paraId="768356DD" w14:textId="6E4FB95E" w:rsidR="00EE4239" w:rsidRPr="009B082B" w:rsidRDefault="00794DE5" w:rsidP="00794DE5">
      <w:pPr>
        <w:numPr>
          <w:ilvl w:val="1"/>
          <w:numId w:val="14"/>
        </w:numPr>
        <w:spacing w:after="240" w:line="360" w:lineRule="auto"/>
        <w:jc w:val="both"/>
      </w:pPr>
      <w:r w:rsidRPr="005D53A0">
        <w:t xml:space="preserve">If </w:t>
      </w:r>
      <w:r w:rsidR="00756B74" w:rsidRPr="00756B74">
        <w:rPr>
          <w:b/>
          <w:bCs/>
        </w:rPr>
        <w:t>customer</w:t>
      </w:r>
      <w:r w:rsidRPr="00756B74">
        <w:rPr>
          <w:b/>
          <w:bCs/>
        </w:rPr>
        <w:t xml:space="preserve"> list is empty</w:t>
      </w:r>
      <w:r w:rsidRPr="005D53A0">
        <w:t xml:space="preserve">, then </w:t>
      </w:r>
      <w:r w:rsidRPr="005D53A0">
        <w:rPr>
          <w:b/>
        </w:rPr>
        <w:t>show message “</w:t>
      </w:r>
      <w:r w:rsidR="000B4ED3">
        <w:rPr>
          <w:b/>
        </w:rPr>
        <w:t>No data !!”</w:t>
      </w:r>
    </w:p>
    <w:p w14:paraId="27A847BC" w14:textId="295BBDFB" w:rsidR="00EE4239" w:rsidRPr="009B082B" w:rsidRDefault="00F21E12" w:rsidP="00F21E12">
      <w:pPr>
        <w:keepNext/>
        <w:spacing w:line="360" w:lineRule="auto"/>
        <w:ind w:firstLine="851"/>
      </w:pPr>
      <w:r>
        <w:rPr>
          <w:noProof/>
        </w:rPr>
        <w:drawing>
          <wp:inline distT="0" distB="0" distL="0" distR="0" wp14:anchorId="3F941349" wp14:editId="2EB4ADD7">
            <wp:extent cx="5314950" cy="332105"/>
            <wp:effectExtent l="19050" t="19050" r="19050" b="107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2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65A00B" w14:textId="7C96C8BE" w:rsidR="00EE4239" w:rsidRPr="009B082B" w:rsidRDefault="00EE4239" w:rsidP="009B082B">
      <w:pPr>
        <w:numPr>
          <w:ilvl w:val="1"/>
          <w:numId w:val="14"/>
        </w:numPr>
        <w:spacing w:line="360" w:lineRule="auto"/>
        <w:jc w:val="both"/>
      </w:pPr>
      <w:r w:rsidRPr="009B082B">
        <w:t>Otherwise, do the following:</w:t>
      </w:r>
    </w:p>
    <w:p w14:paraId="06B9BDCF" w14:textId="38F019C9" w:rsidR="00EE4239" w:rsidRPr="009B082B" w:rsidRDefault="00EE4239" w:rsidP="009B082B">
      <w:pPr>
        <w:numPr>
          <w:ilvl w:val="2"/>
          <w:numId w:val="14"/>
        </w:numPr>
        <w:spacing w:line="360" w:lineRule="auto"/>
        <w:jc w:val="both"/>
      </w:pPr>
      <w:r w:rsidRPr="009B082B">
        <w:rPr>
          <w:b/>
        </w:rPr>
        <w:t xml:space="preserve">Print all </w:t>
      </w:r>
      <w:r w:rsidR="000B4ED3">
        <w:rPr>
          <w:b/>
        </w:rPr>
        <w:t>customer data</w:t>
      </w:r>
      <w:r w:rsidRPr="009B082B">
        <w:t xml:space="preserve"> in the list.</w:t>
      </w:r>
    </w:p>
    <w:p w14:paraId="1EB372B0" w14:textId="094E2F3D" w:rsidR="00EE4239" w:rsidRPr="009B082B" w:rsidRDefault="00EE4239" w:rsidP="009B082B">
      <w:pPr>
        <w:numPr>
          <w:ilvl w:val="2"/>
          <w:numId w:val="14"/>
        </w:numPr>
        <w:spacing w:line="360" w:lineRule="auto"/>
        <w:jc w:val="both"/>
      </w:pPr>
      <w:r w:rsidRPr="009B082B">
        <w:t xml:space="preserve">Ask </w:t>
      </w:r>
      <w:r w:rsidR="0012683E">
        <w:t>the user</w:t>
      </w:r>
      <w:r w:rsidRPr="009B082B">
        <w:t xml:space="preserve"> to </w:t>
      </w:r>
      <w:r w:rsidRPr="009B082B">
        <w:rPr>
          <w:b/>
        </w:rPr>
        <w:t xml:space="preserve">input </w:t>
      </w:r>
      <w:r w:rsidR="00D3715D">
        <w:rPr>
          <w:b/>
        </w:rPr>
        <w:t>customer</w:t>
      </w:r>
      <w:r w:rsidR="00794DE5">
        <w:rPr>
          <w:b/>
        </w:rPr>
        <w:t>’s ID</w:t>
      </w:r>
      <w:r w:rsidRPr="009B082B">
        <w:t xml:space="preserve">. Validate the </w:t>
      </w:r>
      <w:r w:rsidR="00D3715D" w:rsidRPr="0012683E">
        <w:rPr>
          <w:b/>
          <w:bCs/>
        </w:rPr>
        <w:t>ID</w:t>
      </w:r>
      <w:r w:rsidRPr="009B082B">
        <w:t xml:space="preserve"> must </w:t>
      </w:r>
      <w:r w:rsidR="00794DE5">
        <w:rPr>
          <w:b/>
        </w:rPr>
        <w:t>exist</w:t>
      </w:r>
      <w:r w:rsidR="0012683E">
        <w:rPr>
          <w:b/>
        </w:rPr>
        <w:t xml:space="preserve"> </w:t>
      </w:r>
      <w:r w:rsidR="00794DE5">
        <w:rPr>
          <w:bCs/>
        </w:rPr>
        <w:t>in the list</w:t>
      </w:r>
      <w:r w:rsidR="0012683E">
        <w:rPr>
          <w:bCs/>
        </w:rPr>
        <w:t xml:space="preserve"> (case sensitive)</w:t>
      </w:r>
      <w:r w:rsidRPr="009B082B">
        <w:t>.</w:t>
      </w:r>
    </w:p>
    <w:p w14:paraId="65437E29" w14:textId="33BBB1B6" w:rsidR="00EE4239" w:rsidRPr="009B082B" w:rsidRDefault="00EE4239" w:rsidP="0032387C">
      <w:pPr>
        <w:spacing w:line="360" w:lineRule="auto"/>
        <w:jc w:val="center"/>
      </w:pPr>
    </w:p>
    <w:p w14:paraId="1E3F6A02" w14:textId="390F31EB" w:rsidR="00EE4239" w:rsidRDefault="00D3715D" w:rsidP="009B082B">
      <w:pPr>
        <w:numPr>
          <w:ilvl w:val="2"/>
          <w:numId w:val="14"/>
        </w:numPr>
        <w:spacing w:after="240"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3EB7C01" wp14:editId="52E99E6E">
            <wp:simplePos x="0" y="0"/>
            <wp:positionH relativeFrom="column">
              <wp:posOffset>836295</wp:posOffset>
            </wp:positionH>
            <wp:positionV relativeFrom="paragraph">
              <wp:posOffset>1770380</wp:posOffset>
            </wp:positionV>
            <wp:extent cx="4257675" cy="333375"/>
            <wp:effectExtent l="19050" t="19050" r="28575" b="28575"/>
            <wp:wrapTight wrapText="bothSides">
              <wp:wrapPolygon edited="0">
                <wp:start x="-97" y="-1234"/>
                <wp:lineTo x="-97" y="22217"/>
                <wp:lineTo x="21648" y="22217"/>
                <wp:lineTo x="21648" y="-1234"/>
                <wp:lineTo x="-97" y="-1234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B27FCB0" wp14:editId="6F9D36E0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648325" cy="1114425"/>
            <wp:effectExtent l="19050" t="19050" r="28575" b="28575"/>
            <wp:wrapTight wrapText="bothSides">
              <wp:wrapPolygon edited="0">
                <wp:start x="-73" y="-369"/>
                <wp:lineTo x="-73" y="21785"/>
                <wp:lineTo x="21636" y="21785"/>
                <wp:lineTo x="21636" y="-369"/>
                <wp:lineTo x="-73" y="-369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239" w:rsidRPr="009B082B">
        <w:t>A</w:t>
      </w:r>
      <w:r>
        <w:t xml:space="preserve">sk </w:t>
      </w:r>
      <w:r w:rsidR="00A50F10">
        <w:t>the user</w:t>
      </w:r>
      <w:r>
        <w:t xml:space="preserve"> to input </w:t>
      </w:r>
      <w:r>
        <w:rPr>
          <w:b/>
          <w:bCs/>
        </w:rPr>
        <w:t>time</w:t>
      </w:r>
      <w:r w:rsidR="00AB7FF3">
        <w:rPr>
          <w:b/>
          <w:bCs/>
        </w:rPr>
        <w:t xml:space="preserve"> duration</w:t>
      </w:r>
      <w:r>
        <w:t xml:space="preserve">, which is </w:t>
      </w:r>
      <w:r>
        <w:rPr>
          <w:b/>
          <w:bCs/>
        </w:rPr>
        <w:t xml:space="preserve">between 1 </w:t>
      </w:r>
      <w:r w:rsidR="00AB7FF3">
        <w:rPr>
          <w:b/>
          <w:bCs/>
        </w:rPr>
        <w:t>-</w:t>
      </w:r>
      <w:r>
        <w:rPr>
          <w:b/>
          <w:bCs/>
        </w:rPr>
        <w:t xml:space="preserve"> 5 hours</w:t>
      </w:r>
      <w:r w:rsidRPr="00E948B6">
        <w:t>.</w:t>
      </w:r>
      <w:r>
        <w:rPr>
          <w:b/>
          <w:bCs/>
        </w:rPr>
        <w:t xml:space="preserve"> </w:t>
      </w:r>
      <w:r>
        <w:t xml:space="preserve">Then, </w:t>
      </w:r>
      <w:r>
        <w:rPr>
          <w:b/>
          <w:bCs/>
        </w:rPr>
        <w:t>update the time by sum</w:t>
      </w:r>
      <w:r w:rsidR="00E61C79">
        <w:rPr>
          <w:b/>
          <w:bCs/>
        </w:rPr>
        <w:t>ming</w:t>
      </w:r>
      <w:r>
        <w:rPr>
          <w:b/>
          <w:bCs/>
        </w:rPr>
        <w:t xml:space="preserve"> the old time with the new one</w:t>
      </w:r>
      <w:r w:rsidRPr="00E61C79">
        <w:t>.</w:t>
      </w:r>
    </w:p>
    <w:p w14:paraId="0EF994A8" w14:textId="0BB20C82" w:rsidR="00D3715D" w:rsidRDefault="00D3715D" w:rsidP="00D3715D">
      <w:pPr>
        <w:pStyle w:val="ListParagraph"/>
      </w:pPr>
    </w:p>
    <w:p w14:paraId="0A3BBFCB" w14:textId="77777777" w:rsidR="00D3715D" w:rsidRDefault="00D3715D" w:rsidP="00D3715D">
      <w:pPr>
        <w:pStyle w:val="ListParagraph"/>
      </w:pPr>
    </w:p>
    <w:p w14:paraId="1270DDCC" w14:textId="3A7AAB62" w:rsidR="00D3715D" w:rsidRPr="009B082B" w:rsidRDefault="00C925BE" w:rsidP="00D3715D">
      <w:pPr>
        <w:numPr>
          <w:ilvl w:val="2"/>
          <w:numId w:val="19"/>
        </w:numPr>
        <w:spacing w:after="240" w:line="360" w:lineRule="auto"/>
        <w:jc w:val="bot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C4C936A" wp14:editId="1DCC895A">
            <wp:simplePos x="0" y="0"/>
            <wp:positionH relativeFrom="column">
              <wp:posOffset>807720</wp:posOffset>
            </wp:positionH>
            <wp:positionV relativeFrom="paragraph">
              <wp:posOffset>305435</wp:posOffset>
            </wp:positionV>
            <wp:extent cx="4295775" cy="323850"/>
            <wp:effectExtent l="19050" t="19050" r="28575" b="19050"/>
            <wp:wrapTight wrapText="bothSides">
              <wp:wrapPolygon edited="0">
                <wp:start x="-96" y="-1271"/>
                <wp:lineTo x="-96" y="21600"/>
                <wp:lineTo x="21648" y="21600"/>
                <wp:lineTo x="21648" y="-1271"/>
                <wp:lineTo x="-96" y="-1271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15D">
        <w:t>After that, the program will</w:t>
      </w:r>
      <w:r w:rsidR="00274D0C">
        <w:rPr>
          <w:b/>
          <w:bCs/>
        </w:rPr>
        <w:t xml:space="preserve"> </w:t>
      </w:r>
      <w:r w:rsidR="00274D0C">
        <w:t>show the following message:</w:t>
      </w:r>
    </w:p>
    <w:p w14:paraId="0B46CA27" w14:textId="6887B9B0" w:rsidR="00E01CE7" w:rsidRDefault="00E01CE7" w:rsidP="00654572">
      <w:pPr>
        <w:keepNext/>
        <w:spacing w:line="360" w:lineRule="auto"/>
      </w:pPr>
    </w:p>
    <w:p w14:paraId="39EB8867" w14:textId="77777777" w:rsidR="00654572" w:rsidRPr="009B082B" w:rsidRDefault="00654572" w:rsidP="00654572">
      <w:pPr>
        <w:keepNext/>
        <w:spacing w:line="360" w:lineRule="auto"/>
      </w:pPr>
    </w:p>
    <w:p w14:paraId="23719936" w14:textId="207E3391" w:rsidR="00EE4239" w:rsidRDefault="00EE4239" w:rsidP="009B082B">
      <w:pPr>
        <w:numPr>
          <w:ilvl w:val="0"/>
          <w:numId w:val="18"/>
        </w:numPr>
        <w:spacing w:line="360" w:lineRule="auto"/>
        <w:ind w:left="284" w:hanging="284"/>
        <w:jc w:val="both"/>
      </w:pPr>
      <w:r w:rsidRPr="009B082B">
        <w:t xml:space="preserve">If the user chooses </w:t>
      </w:r>
      <w:r w:rsidRPr="009B082B">
        <w:rPr>
          <w:b/>
          <w:bCs/>
        </w:rPr>
        <w:t>Exit (Menu 4)</w:t>
      </w:r>
      <w:r w:rsidRPr="009B082B">
        <w:t xml:space="preserve">, the program will </w:t>
      </w:r>
      <w:r w:rsidRPr="00F2698A">
        <w:rPr>
          <w:b/>
          <w:bCs/>
        </w:rPr>
        <w:t>exit</w:t>
      </w:r>
      <w:r w:rsidR="00EB754D">
        <w:rPr>
          <w:b/>
          <w:bCs/>
        </w:rPr>
        <w:t xml:space="preserve"> </w:t>
      </w:r>
      <w:r w:rsidR="00EB754D">
        <w:t>and print</w:t>
      </w:r>
      <w:r w:rsidR="00C36CB1">
        <w:t xml:space="preserve"> the following</w:t>
      </w:r>
      <w:r w:rsidR="00EB754D">
        <w:t xml:space="preserve"> message:</w:t>
      </w:r>
    </w:p>
    <w:p w14:paraId="2C0861D5" w14:textId="4EA34427" w:rsidR="00EB754D" w:rsidRDefault="006070A0" w:rsidP="00EB754D">
      <w:pPr>
        <w:tabs>
          <w:tab w:val="left" w:pos="425"/>
        </w:tabs>
        <w:spacing w:line="360" w:lineRule="auto"/>
        <w:ind w:left="284"/>
        <w:jc w:val="both"/>
      </w:pPr>
      <w:r>
        <w:rPr>
          <w:noProof/>
        </w:rPr>
        <w:drawing>
          <wp:inline distT="0" distB="0" distL="0" distR="0" wp14:anchorId="687A63E8" wp14:editId="65C28B79">
            <wp:extent cx="5457825" cy="219075"/>
            <wp:effectExtent l="19050" t="19050" r="28575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04559F" w14:textId="77777777" w:rsidR="00FC5C26" w:rsidRPr="009B082B" w:rsidRDefault="00FC5C26" w:rsidP="00FC5C26">
      <w:pPr>
        <w:tabs>
          <w:tab w:val="left" w:pos="425"/>
        </w:tabs>
        <w:spacing w:line="360" w:lineRule="auto"/>
        <w:ind w:left="284"/>
        <w:jc w:val="both"/>
      </w:pPr>
    </w:p>
    <w:p w14:paraId="19325E49" w14:textId="2AAC0306" w:rsidR="00BC6DE8" w:rsidRPr="009B082B" w:rsidRDefault="00EE4239" w:rsidP="009B082B">
      <w:pPr>
        <w:spacing w:line="360" w:lineRule="auto"/>
        <w:ind w:left="20"/>
        <w:jc w:val="center"/>
        <w:rPr>
          <w:b/>
        </w:rPr>
      </w:pPr>
      <w:r w:rsidRPr="009B082B">
        <w:rPr>
          <w:b/>
        </w:rPr>
        <w:t>Please run the EXE file to see the sample program.</w:t>
      </w:r>
    </w:p>
    <w:sectPr w:rsidR="00BC6DE8" w:rsidRPr="009B082B" w:rsidSect="00DF2179">
      <w:headerReference w:type="default" r:id="rId20"/>
      <w:footerReference w:type="default" r:id="rId21"/>
      <w:headerReference w:type="first" r:id="rId22"/>
      <w:footerReference w:type="first" r:id="rId2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9FB82" w14:textId="77777777" w:rsidR="00C85F22" w:rsidRDefault="00C85F22" w:rsidP="00273E4A">
      <w:r>
        <w:separator/>
      </w:r>
    </w:p>
  </w:endnote>
  <w:endnote w:type="continuationSeparator" w:id="0">
    <w:p w14:paraId="282B19FB" w14:textId="77777777" w:rsidR="00C85F22" w:rsidRDefault="00C85F22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F05E6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50311640" wp14:editId="062F8100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1931AA8" w14:textId="77777777" w:rsidR="005B66A9" w:rsidRPr="00CB513E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CB513E">
      <w:rPr>
        <w:sz w:val="22"/>
        <w:szCs w:val="22"/>
      </w:rPr>
      <w:t>Page</w:t>
    </w:r>
    <w:r w:rsidRPr="00CB513E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CB513E">
          <w:rPr>
            <w:sz w:val="22"/>
            <w:szCs w:val="22"/>
            <w:lang w:val="id-ID"/>
          </w:rPr>
          <w:fldChar w:fldCharType="begin"/>
        </w:r>
        <w:r w:rsidR="005B66A9" w:rsidRPr="00CB513E">
          <w:rPr>
            <w:sz w:val="22"/>
            <w:szCs w:val="22"/>
            <w:lang w:val="id-ID"/>
          </w:rPr>
          <w:instrText xml:space="preserve"> PAGE </w:instrText>
        </w:r>
        <w:r w:rsidR="00151847" w:rsidRPr="00CB513E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CB513E">
          <w:rPr>
            <w:sz w:val="22"/>
            <w:szCs w:val="22"/>
            <w:lang w:val="id-ID"/>
          </w:rPr>
          <w:fldChar w:fldCharType="end"/>
        </w:r>
        <w:r w:rsidR="005B66A9" w:rsidRPr="00CB513E">
          <w:rPr>
            <w:sz w:val="22"/>
            <w:szCs w:val="22"/>
            <w:lang w:val="id-ID"/>
          </w:rPr>
          <w:t xml:space="preserve"> </w:t>
        </w:r>
        <w:r w:rsidR="005B66A9" w:rsidRPr="00CB513E">
          <w:rPr>
            <w:sz w:val="22"/>
            <w:szCs w:val="22"/>
            <w:lang w:val="id-ID"/>
          </w:rPr>
          <w:t xml:space="preserve">of </w:t>
        </w:r>
        <w:r w:rsidR="00151847" w:rsidRPr="00CB513E">
          <w:rPr>
            <w:sz w:val="22"/>
            <w:szCs w:val="22"/>
            <w:lang w:val="id-ID"/>
          </w:rPr>
          <w:fldChar w:fldCharType="begin"/>
        </w:r>
        <w:r w:rsidR="005B66A9" w:rsidRPr="00CB513E">
          <w:rPr>
            <w:sz w:val="22"/>
            <w:szCs w:val="22"/>
            <w:lang w:val="id-ID"/>
          </w:rPr>
          <w:instrText xml:space="preserve"> NUMPAGES  </w:instrText>
        </w:r>
        <w:r w:rsidR="00151847" w:rsidRPr="00CB513E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CB513E">
          <w:rPr>
            <w:sz w:val="22"/>
            <w:szCs w:val="22"/>
            <w:lang w:val="id-ID"/>
          </w:rPr>
          <w:fldChar w:fldCharType="end"/>
        </w:r>
      </w:sdtContent>
    </w:sdt>
  </w:p>
  <w:p w14:paraId="63729B09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A5605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774981E" wp14:editId="7EFC9CCC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3BD2CCCB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1074C75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00CEDA3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8904E" w14:textId="77777777" w:rsidR="00C85F22" w:rsidRDefault="00C85F22" w:rsidP="00273E4A">
      <w:r>
        <w:separator/>
      </w:r>
    </w:p>
  </w:footnote>
  <w:footnote w:type="continuationSeparator" w:id="0">
    <w:p w14:paraId="3D547338" w14:textId="77777777" w:rsidR="00C85F22" w:rsidRDefault="00C85F22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1C6D56F" w14:textId="77777777" w:rsidTr="005D0782">
      <w:tc>
        <w:tcPr>
          <w:tcW w:w="5220" w:type="dxa"/>
        </w:tcPr>
        <w:p w14:paraId="54360EA7" w14:textId="7FB3BCF2" w:rsidR="005D0782" w:rsidRPr="00815690" w:rsidRDefault="000B1D3B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184CF5"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38DD02F2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13F6BCCC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7BB59DCC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FB51B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4FBE9C"/>
    <w:multiLevelType w:val="singleLevel"/>
    <w:tmpl w:val="844FBE9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88E096C3"/>
    <w:multiLevelType w:val="multilevel"/>
    <w:tmpl w:val="88E096C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70"/>
        </w:tabs>
        <w:ind w:left="12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3A07A6"/>
    <w:multiLevelType w:val="hybridMultilevel"/>
    <w:tmpl w:val="2F7E4BA2"/>
    <w:lvl w:ilvl="0" w:tplc="3642CD4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D1A8F"/>
    <w:multiLevelType w:val="hybridMultilevel"/>
    <w:tmpl w:val="5F26A138"/>
    <w:lvl w:ilvl="0" w:tplc="9F805C1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0446C"/>
    <w:multiLevelType w:val="singleLevel"/>
    <w:tmpl w:val="4A7044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6"/>
  </w:num>
  <w:num w:numId="5">
    <w:abstractNumId w:val="12"/>
  </w:num>
  <w:num w:numId="6">
    <w:abstractNumId w:val="10"/>
  </w:num>
  <w:num w:numId="7">
    <w:abstractNumId w:val="13"/>
  </w:num>
  <w:num w:numId="8">
    <w:abstractNumId w:val="2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1"/>
  </w:num>
  <w:num w:numId="15">
    <w:abstractNumId w:val="0"/>
  </w:num>
  <w:num w:numId="16">
    <w:abstractNumId w:val="7"/>
  </w:num>
  <w:num w:numId="17">
    <w:abstractNumId w:val="8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gUALWAqqCwAAAA="/>
  </w:docVars>
  <w:rsids>
    <w:rsidRoot w:val="00B9609E"/>
    <w:rsid w:val="000155A7"/>
    <w:rsid w:val="00020F10"/>
    <w:rsid w:val="00051154"/>
    <w:rsid w:val="00056338"/>
    <w:rsid w:val="00072DE7"/>
    <w:rsid w:val="000732DF"/>
    <w:rsid w:val="000A0C90"/>
    <w:rsid w:val="000A23D8"/>
    <w:rsid w:val="000A3F41"/>
    <w:rsid w:val="000A49D1"/>
    <w:rsid w:val="000B1D3B"/>
    <w:rsid w:val="000B4ED3"/>
    <w:rsid w:val="000B69D0"/>
    <w:rsid w:val="000C3015"/>
    <w:rsid w:val="000E450D"/>
    <w:rsid w:val="000E4BA6"/>
    <w:rsid w:val="000F0114"/>
    <w:rsid w:val="000F057A"/>
    <w:rsid w:val="000F1EBF"/>
    <w:rsid w:val="000F3EB6"/>
    <w:rsid w:val="000F7CFC"/>
    <w:rsid w:val="000F7FC6"/>
    <w:rsid w:val="001128D4"/>
    <w:rsid w:val="00121136"/>
    <w:rsid w:val="00122BC2"/>
    <w:rsid w:val="00126822"/>
    <w:rsid w:val="0012683E"/>
    <w:rsid w:val="00131917"/>
    <w:rsid w:val="00131DAA"/>
    <w:rsid w:val="00134332"/>
    <w:rsid w:val="00136BCF"/>
    <w:rsid w:val="00145C2E"/>
    <w:rsid w:val="00150E94"/>
    <w:rsid w:val="00151847"/>
    <w:rsid w:val="0015698F"/>
    <w:rsid w:val="001754AE"/>
    <w:rsid w:val="00183F26"/>
    <w:rsid w:val="001955A6"/>
    <w:rsid w:val="001A300E"/>
    <w:rsid w:val="001A719D"/>
    <w:rsid w:val="001B3A2E"/>
    <w:rsid w:val="001D4810"/>
    <w:rsid w:val="001D6BBB"/>
    <w:rsid w:val="001E4042"/>
    <w:rsid w:val="001E637E"/>
    <w:rsid w:val="001E7ABE"/>
    <w:rsid w:val="001F64B6"/>
    <w:rsid w:val="00224780"/>
    <w:rsid w:val="00225544"/>
    <w:rsid w:val="00232544"/>
    <w:rsid w:val="00235C36"/>
    <w:rsid w:val="002376FA"/>
    <w:rsid w:val="00260CD7"/>
    <w:rsid w:val="0027362A"/>
    <w:rsid w:val="00273E4A"/>
    <w:rsid w:val="00274D0C"/>
    <w:rsid w:val="00281799"/>
    <w:rsid w:val="002841B3"/>
    <w:rsid w:val="00291CB4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2387C"/>
    <w:rsid w:val="003432E6"/>
    <w:rsid w:val="003439D3"/>
    <w:rsid w:val="0036420F"/>
    <w:rsid w:val="0036669F"/>
    <w:rsid w:val="00366844"/>
    <w:rsid w:val="0037553B"/>
    <w:rsid w:val="0038319D"/>
    <w:rsid w:val="0038376D"/>
    <w:rsid w:val="00384C7B"/>
    <w:rsid w:val="00387D06"/>
    <w:rsid w:val="003A1788"/>
    <w:rsid w:val="003A562A"/>
    <w:rsid w:val="003B1D05"/>
    <w:rsid w:val="003B27CC"/>
    <w:rsid w:val="003B5F77"/>
    <w:rsid w:val="003C0A29"/>
    <w:rsid w:val="003C1CE6"/>
    <w:rsid w:val="003C7BE4"/>
    <w:rsid w:val="003D198B"/>
    <w:rsid w:val="003D5F1F"/>
    <w:rsid w:val="003D7084"/>
    <w:rsid w:val="003F71D2"/>
    <w:rsid w:val="004074A1"/>
    <w:rsid w:val="00415BC6"/>
    <w:rsid w:val="00420AFF"/>
    <w:rsid w:val="00422134"/>
    <w:rsid w:val="004338B6"/>
    <w:rsid w:val="00434FFC"/>
    <w:rsid w:val="004447DE"/>
    <w:rsid w:val="00446550"/>
    <w:rsid w:val="00446D31"/>
    <w:rsid w:val="004501BB"/>
    <w:rsid w:val="0045099A"/>
    <w:rsid w:val="0045325D"/>
    <w:rsid w:val="004564E4"/>
    <w:rsid w:val="004633AF"/>
    <w:rsid w:val="0046440B"/>
    <w:rsid w:val="00465B46"/>
    <w:rsid w:val="00470964"/>
    <w:rsid w:val="004716A8"/>
    <w:rsid w:val="00494E4C"/>
    <w:rsid w:val="004A6F1F"/>
    <w:rsid w:val="004B47B5"/>
    <w:rsid w:val="004B6AFE"/>
    <w:rsid w:val="004C0F0C"/>
    <w:rsid w:val="004D176C"/>
    <w:rsid w:val="004D27FC"/>
    <w:rsid w:val="004E7352"/>
    <w:rsid w:val="004F485B"/>
    <w:rsid w:val="004F4C91"/>
    <w:rsid w:val="00507FA8"/>
    <w:rsid w:val="00520E03"/>
    <w:rsid w:val="00523EE4"/>
    <w:rsid w:val="005314B7"/>
    <w:rsid w:val="00535DA7"/>
    <w:rsid w:val="005447D7"/>
    <w:rsid w:val="0055410B"/>
    <w:rsid w:val="00556E41"/>
    <w:rsid w:val="00571B72"/>
    <w:rsid w:val="00582417"/>
    <w:rsid w:val="00582E4C"/>
    <w:rsid w:val="0059152C"/>
    <w:rsid w:val="005A072D"/>
    <w:rsid w:val="005A231F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070A0"/>
    <w:rsid w:val="00627BEE"/>
    <w:rsid w:val="00635EE5"/>
    <w:rsid w:val="00643F75"/>
    <w:rsid w:val="00654572"/>
    <w:rsid w:val="00664137"/>
    <w:rsid w:val="0067443D"/>
    <w:rsid w:val="006A2AD5"/>
    <w:rsid w:val="006A531F"/>
    <w:rsid w:val="006B6790"/>
    <w:rsid w:val="006D36BC"/>
    <w:rsid w:val="006E3E96"/>
    <w:rsid w:val="006F4D80"/>
    <w:rsid w:val="00701ECA"/>
    <w:rsid w:val="00710A00"/>
    <w:rsid w:val="00720962"/>
    <w:rsid w:val="0072245D"/>
    <w:rsid w:val="00737595"/>
    <w:rsid w:val="00743915"/>
    <w:rsid w:val="00756B74"/>
    <w:rsid w:val="00763A27"/>
    <w:rsid w:val="00787247"/>
    <w:rsid w:val="00794DE5"/>
    <w:rsid w:val="007B5A6A"/>
    <w:rsid w:val="007C1C37"/>
    <w:rsid w:val="007C4101"/>
    <w:rsid w:val="007E0EE7"/>
    <w:rsid w:val="007F6F86"/>
    <w:rsid w:val="00804803"/>
    <w:rsid w:val="00810737"/>
    <w:rsid w:val="00811C48"/>
    <w:rsid w:val="00815690"/>
    <w:rsid w:val="00815DB3"/>
    <w:rsid w:val="00821463"/>
    <w:rsid w:val="00830269"/>
    <w:rsid w:val="0083459F"/>
    <w:rsid w:val="0083780E"/>
    <w:rsid w:val="008414D8"/>
    <w:rsid w:val="008462AC"/>
    <w:rsid w:val="008674E6"/>
    <w:rsid w:val="00876001"/>
    <w:rsid w:val="00876A58"/>
    <w:rsid w:val="00885A82"/>
    <w:rsid w:val="0089352F"/>
    <w:rsid w:val="008939EF"/>
    <w:rsid w:val="00894072"/>
    <w:rsid w:val="00895B8D"/>
    <w:rsid w:val="008B212E"/>
    <w:rsid w:val="008B3036"/>
    <w:rsid w:val="008B7541"/>
    <w:rsid w:val="008C1A4A"/>
    <w:rsid w:val="008D1B94"/>
    <w:rsid w:val="008D2E5A"/>
    <w:rsid w:val="008D411F"/>
    <w:rsid w:val="008E302B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86482"/>
    <w:rsid w:val="00994F32"/>
    <w:rsid w:val="009A2464"/>
    <w:rsid w:val="009A3737"/>
    <w:rsid w:val="009B082B"/>
    <w:rsid w:val="009C172B"/>
    <w:rsid w:val="009C7801"/>
    <w:rsid w:val="009E17C5"/>
    <w:rsid w:val="009E29D9"/>
    <w:rsid w:val="00A01E1F"/>
    <w:rsid w:val="00A1473C"/>
    <w:rsid w:val="00A32343"/>
    <w:rsid w:val="00A344F2"/>
    <w:rsid w:val="00A46082"/>
    <w:rsid w:val="00A50AF3"/>
    <w:rsid w:val="00A50F10"/>
    <w:rsid w:val="00A52AB7"/>
    <w:rsid w:val="00A53D38"/>
    <w:rsid w:val="00A552D5"/>
    <w:rsid w:val="00A60D6F"/>
    <w:rsid w:val="00A771BE"/>
    <w:rsid w:val="00A933D3"/>
    <w:rsid w:val="00AA04F0"/>
    <w:rsid w:val="00AA1407"/>
    <w:rsid w:val="00AB0E0A"/>
    <w:rsid w:val="00AB1D85"/>
    <w:rsid w:val="00AB42BB"/>
    <w:rsid w:val="00AB7FF3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1E5E"/>
    <w:rsid w:val="00B17AD5"/>
    <w:rsid w:val="00B212C7"/>
    <w:rsid w:val="00B25A20"/>
    <w:rsid w:val="00B440FB"/>
    <w:rsid w:val="00B4674F"/>
    <w:rsid w:val="00B517FB"/>
    <w:rsid w:val="00B57D08"/>
    <w:rsid w:val="00B67595"/>
    <w:rsid w:val="00B7140C"/>
    <w:rsid w:val="00B74705"/>
    <w:rsid w:val="00B76387"/>
    <w:rsid w:val="00B81979"/>
    <w:rsid w:val="00B836A5"/>
    <w:rsid w:val="00B948DA"/>
    <w:rsid w:val="00B9609E"/>
    <w:rsid w:val="00BB1157"/>
    <w:rsid w:val="00BB4599"/>
    <w:rsid w:val="00BC473C"/>
    <w:rsid w:val="00BC6DE8"/>
    <w:rsid w:val="00BD0668"/>
    <w:rsid w:val="00BE0705"/>
    <w:rsid w:val="00BE23E2"/>
    <w:rsid w:val="00BF2997"/>
    <w:rsid w:val="00BF7C45"/>
    <w:rsid w:val="00C10159"/>
    <w:rsid w:val="00C25F66"/>
    <w:rsid w:val="00C36CB1"/>
    <w:rsid w:val="00C44051"/>
    <w:rsid w:val="00C525FC"/>
    <w:rsid w:val="00C5389F"/>
    <w:rsid w:val="00C554AE"/>
    <w:rsid w:val="00C56C03"/>
    <w:rsid w:val="00C57A8A"/>
    <w:rsid w:val="00C57FE8"/>
    <w:rsid w:val="00C6549A"/>
    <w:rsid w:val="00C8483C"/>
    <w:rsid w:val="00C85F22"/>
    <w:rsid w:val="00C915BF"/>
    <w:rsid w:val="00C91951"/>
    <w:rsid w:val="00C925BE"/>
    <w:rsid w:val="00C9763B"/>
    <w:rsid w:val="00CB1AB5"/>
    <w:rsid w:val="00CB3B33"/>
    <w:rsid w:val="00CB513E"/>
    <w:rsid w:val="00CB736B"/>
    <w:rsid w:val="00CC2A83"/>
    <w:rsid w:val="00CD64BC"/>
    <w:rsid w:val="00CF11B0"/>
    <w:rsid w:val="00D22C95"/>
    <w:rsid w:val="00D30822"/>
    <w:rsid w:val="00D32D66"/>
    <w:rsid w:val="00D35BE8"/>
    <w:rsid w:val="00D3685C"/>
    <w:rsid w:val="00D3715D"/>
    <w:rsid w:val="00D37E0D"/>
    <w:rsid w:val="00D47C75"/>
    <w:rsid w:val="00D60A6D"/>
    <w:rsid w:val="00D677B3"/>
    <w:rsid w:val="00D67DFC"/>
    <w:rsid w:val="00D67FA8"/>
    <w:rsid w:val="00D95848"/>
    <w:rsid w:val="00D965C0"/>
    <w:rsid w:val="00DA4228"/>
    <w:rsid w:val="00DA4A85"/>
    <w:rsid w:val="00DB0A75"/>
    <w:rsid w:val="00DC4B9D"/>
    <w:rsid w:val="00DC700A"/>
    <w:rsid w:val="00DE2FA6"/>
    <w:rsid w:val="00DF2179"/>
    <w:rsid w:val="00DF224B"/>
    <w:rsid w:val="00DF718C"/>
    <w:rsid w:val="00E01CE7"/>
    <w:rsid w:val="00E02AB5"/>
    <w:rsid w:val="00E0375C"/>
    <w:rsid w:val="00E03DA9"/>
    <w:rsid w:val="00E047D9"/>
    <w:rsid w:val="00E335DA"/>
    <w:rsid w:val="00E369BC"/>
    <w:rsid w:val="00E36B77"/>
    <w:rsid w:val="00E36EA8"/>
    <w:rsid w:val="00E37F4E"/>
    <w:rsid w:val="00E43BD8"/>
    <w:rsid w:val="00E502A7"/>
    <w:rsid w:val="00E50448"/>
    <w:rsid w:val="00E53166"/>
    <w:rsid w:val="00E61C79"/>
    <w:rsid w:val="00E642BF"/>
    <w:rsid w:val="00E660C4"/>
    <w:rsid w:val="00E77ED9"/>
    <w:rsid w:val="00E83F0C"/>
    <w:rsid w:val="00E911B7"/>
    <w:rsid w:val="00E948B6"/>
    <w:rsid w:val="00EA700A"/>
    <w:rsid w:val="00EB3283"/>
    <w:rsid w:val="00EB5190"/>
    <w:rsid w:val="00EB754D"/>
    <w:rsid w:val="00EB7CD4"/>
    <w:rsid w:val="00ED5890"/>
    <w:rsid w:val="00EE4239"/>
    <w:rsid w:val="00EE71C4"/>
    <w:rsid w:val="00EF17AC"/>
    <w:rsid w:val="00F0575D"/>
    <w:rsid w:val="00F13CC9"/>
    <w:rsid w:val="00F21E12"/>
    <w:rsid w:val="00F22A92"/>
    <w:rsid w:val="00F2325C"/>
    <w:rsid w:val="00F2595B"/>
    <w:rsid w:val="00F2698A"/>
    <w:rsid w:val="00F350A7"/>
    <w:rsid w:val="00F36E33"/>
    <w:rsid w:val="00F50A55"/>
    <w:rsid w:val="00F53807"/>
    <w:rsid w:val="00F6111C"/>
    <w:rsid w:val="00F67748"/>
    <w:rsid w:val="00F712CE"/>
    <w:rsid w:val="00F80742"/>
    <w:rsid w:val="00F955DA"/>
    <w:rsid w:val="00F958F0"/>
    <w:rsid w:val="00FA41A2"/>
    <w:rsid w:val="00FC245F"/>
    <w:rsid w:val="00FC5C26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4952BE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67FA8"/>
    <w:rPr>
      <w:rFonts w:eastAsia="SimHei" w:cs="Arial"/>
      <w:i/>
      <w:sz w:val="20"/>
    </w:rPr>
  </w:style>
  <w:style w:type="paragraph" w:styleId="ListParagraph">
    <w:name w:val="List Paragraph"/>
    <w:basedOn w:val="Normal"/>
    <w:uiPriority w:val="99"/>
    <w:rsid w:val="00E37F4E"/>
    <w:pPr>
      <w:ind w:left="720"/>
      <w:contextualSpacing/>
    </w:pPr>
  </w:style>
  <w:style w:type="table" w:styleId="ListTable3">
    <w:name w:val="List Table 3"/>
    <w:basedOn w:val="TableNormal"/>
    <w:uiPriority w:val="48"/>
    <w:rsid w:val="00E37F4E"/>
    <w:pPr>
      <w:spacing w:after="0" w:line="240" w:lineRule="auto"/>
    </w:pPr>
    <w:rPr>
      <w:sz w:val="20"/>
      <w:szCs w:val="20"/>
      <w:lang w:val="en-GB" w:eastAsia="zh-CN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EE4239"/>
    <w:pPr>
      <w:spacing w:after="0" w:line="240" w:lineRule="auto"/>
    </w:pPr>
    <w:rPr>
      <w:sz w:val="20"/>
      <w:szCs w:val="20"/>
      <w:lang w:val="en-GB" w:eastAsia="zh-C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4A14A-6273-44B1-9BE6-B1F6ACEB4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368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Christy Alexandra</cp:lastModifiedBy>
  <cp:revision>129</cp:revision>
  <dcterms:created xsi:type="dcterms:W3CDTF">2019-02-11T03:17:00Z</dcterms:created>
  <dcterms:modified xsi:type="dcterms:W3CDTF">2020-02-03T12:36:00Z</dcterms:modified>
</cp:coreProperties>
</file>